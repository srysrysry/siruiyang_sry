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97CA" w14:textId="53ADA879" w:rsidR="00677745" w:rsidRDefault="00677745" w:rsidP="00677745">
      <w:pPr>
        <w:pStyle w:val="NOI1"/>
        <w:spacing w:after="468"/>
        <w:ind w:firstLineChars="600" w:firstLine="2880"/>
        <w:jc w:val="both"/>
      </w:pPr>
      <w:bookmarkStart w:id="0" w:name="_Hlk214159"/>
      <w:r>
        <w:t>SOI  201</w:t>
      </w:r>
      <w:r w:rsidR="00152453">
        <w:t>9</w:t>
      </w:r>
    </w:p>
    <w:p w14:paraId="5C145E05" w14:textId="042106C0" w:rsidR="00677745" w:rsidRPr="00677745" w:rsidRDefault="00677745" w:rsidP="00677745">
      <w:pPr>
        <w:pStyle w:val="NOI6"/>
        <w:ind w:firstLineChars="600" w:firstLine="3120"/>
        <w:rPr>
          <w:sz w:val="52"/>
        </w:rPr>
      </w:pPr>
      <w:r w:rsidRPr="00677745">
        <w:rPr>
          <w:rFonts w:hint="eastAsia"/>
          <w:sz w:val="52"/>
        </w:rPr>
        <w:t>第一试</w:t>
      </w:r>
    </w:p>
    <w:bookmarkEnd w:id="0"/>
    <w:p w14:paraId="18E41B03" w14:textId="77777777" w:rsidR="008A6A11" w:rsidRPr="008A6A11" w:rsidRDefault="008A6A11" w:rsidP="008A6A11">
      <w:pPr>
        <w:pStyle w:val="NOI1"/>
        <w:wordWrap w:val="0"/>
        <w:spacing w:after="468"/>
        <w:jc w:val="right"/>
        <w:rPr>
          <w:sz w:val="24"/>
          <w:szCs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8021D" w14:paraId="23C8A16E" w14:textId="77777777" w:rsidTr="00B528B8">
        <w:tc>
          <w:tcPr>
            <w:tcW w:w="2130" w:type="dxa"/>
            <w:vAlign w:val="center"/>
          </w:tcPr>
          <w:p w14:paraId="01ECF2B9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中文题目名称</w:t>
            </w:r>
          </w:p>
        </w:tc>
        <w:tc>
          <w:tcPr>
            <w:tcW w:w="2130" w:type="dxa"/>
            <w:vAlign w:val="center"/>
          </w:tcPr>
          <w:p w14:paraId="7A285242" w14:textId="197A40C7" w:rsidR="00F8021D" w:rsidRPr="00BA5521" w:rsidRDefault="00C76979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简单的数据结构</w:t>
            </w:r>
          </w:p>
        </w:tc>
        <w:tc>
          <w:tcPr>
            <w:tcW w:w="2130" w:type="dxa"/>
            <w:vAlign w:val="center"/>
          </w:tcPr>
          <w:p w14:paraId="77E8B0E0" w14:textId="24856524" w:rsidR="00F8021D" w:rsidRDefault="00DE43D7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组合数问题</w:t>
            </w:r>
          </w:p>
        </w:tc>
        <w:tc>
          <w:tcPr>
            <w:tcW w:w="2130" w:type="dxa"/>
            <w:vAlign w:val="center"/>
          </w:tcPr>
          <w:p w14:paraId="34D67EBB" w14:textId="2FF3F442" w:rsidR="00F8021D" w:rsidRDefault="00F8021D" w:rsidP="00B528B8">
            <w:pPr>
              <w:rPr>
                <w:sz w:val="24"/>
              </w:rPr>
            </w:pPr>
            <w:r>
              <w:rPr>
                <w:sz w:val="24"/>
              </w:rPr>
              <w:t>小乔</w:t>
            </w:r>
          </w:p>
        </w:tc>
      </w:tr>
      <w:tr w:rsidR="00F8021D" w14:paraId="6343ACCF" w14:textId="77777777" w:rsidTr="00B528B8">
        <w:tc>
          <w:tcPr>
            <w:tcW w:w="2130" w:type="dxa"/>
            <w:vAlign w:val="center"/>
          </w:tcPr>
          <w:p w14:paraId="62E5B61A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英文题目名称</w:t>
            </w:r>
          </w:p>
        </w:tc>
        <w:tc>
          <w:tcPr>
            <w:tcW w:w="2130" w:type="dxa"/>
            <w:vAlign w:val="center"/>
          </w:tcPr>
          <w:p w14:paraId="2187E5AE" w14:textId="5163D701" w:rsidR="00F8021D" w:rsidRPr="00BA5521" w:rsidRDefault="005F34E3" w:rsidP="00B528B8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14:paraId="7582FCB4" w14:textId="48B7762F" w:rsidR="00F8021D" w:rsidRDefault="00DE43D7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130" w:type="dxa"/>
            <w:vAlign w:val="center"/>
          </w:tcPr>
          <w:p w14:paraId="3D2583F2" w14:textId="08323329" w:rsidR="00F8021D" w:rsidRDefault="00F8021D" w:rsidP="00B528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xiaoqiao</w:t>
            </w:r>
            <w:proofErr w:type="spellEnd"/>
          </w:p>
        </w:tc>
      </w:tr>
      <w:tr w:rsidR="00F8021D" w14:paraId="5D9E5399" w14:textId="77777777" w:rsidTr="00B528B8">
        <w:tc>
          <w:tcPr>
            <w:tcW w:w="2130" w:type="dxa"/>
            <w:vAlign w:val="center"/>
          </w:tcPr>
          <w:p w14:paraId="36496F7F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2130" w:type="dxa"/>
            <w:vAlign w:val="center"/>
          </w:tcPr>
          <w:p w14:paraId="3A471D00" w14:textId="58996B59" w:rsidR="00F8021D" w:rsidRPr="00BA5521" w:rsidRDefault="005F34E3" w:rsidP="00B528B8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F8021D">
              <w:rPr>
                <w:rFonts w:hint="eastAsia"/>
                <w:sz w:val="24"/>
              </w:rPr>
              <w:t>.in</w:t>
            </w:r>
          </w:p>
        </w:tc>
        <w:tc>
          <w:tcPr>
            <w:tcW w:w="2130" w:type="dxa"/>
            <w:tcBorders>
              <w:bottom w:val="single" w:sz="4" w:space="0" w:color="auto"/>
              <w:tr2bl w:val="nil"/>
            </w:tcBorders>
            <w:vAlign w:val="center"/>
          </w:tcPr>
          <w:p w14:paraId="553055E0" w14:textId="69404AC0" w:rsidR="00F8021D" w:rsidRDefault="00DE43D7" w:rsidP="00B528B8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  <w:r w:rsidR="00F8021D">
              <w:rPr>
                <w:rFonts w:hint="eastAsia"/>
                <w:sz w:val="24"/>
              </w:rPr>
              <w:t>.in</w:t>
            </w:r>
          </w:p>
        </w:tc>
        <w:tc>
          <w:tcPr>
            <w:tcW w:w="2130" w:type="dxa"/>
            <w:vAlign w:val="center"/>
          </w:tcPr>
          <w:p w14:paraId="3A5B5A27" w14:textId="4917710E" w:rsidR="00F8021D" w:rsidRDefault="00F8021D" w:rsidP="00B528B8">
            <w:pPr>
              <w:rPr>
                <w:sz w:val="24"/>
              </w:rPr>
            </w:pPr>
            <w:r>
              <w:rPr>
                <w:sz w:val="24"/>
              </w:rPr>
              <w:t>xiaoqiao</w:t>
            </w:r>
            <w:r>
              <w:rPr>
                <w:rFonts w:hint="eastAsia"/>
                <w:sz w:val="24"/>
              </w:rPr>
              <w:t>.in</w:t>
            </w:r>
          </w:p>
        </w:tc>
      </w:tr>
      <w:tr w:rsidR="00F8021D" w14:paraId="6650C658" w14:textId="77777777" w:rsidTr="00B528B8">
        <w:tc>
          <w:tcPr>
            <w:tcW w:w="2130" w:type="dxa"/>
            <w:vAlign w:val="center"/>
          </w:tcPr>
          <w:p w14:paraId="1DF9EEB9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2130" w:type="dxa"/>
            <w:vAlign w:val="center"/>
          </w:tcPr>
          <w:p w14:paraId="1847F664" w14:textId="67C82D40" w:rsidR="00F8021D" w:rsidRPr="00BA5521" w:rsidRDefault="005F34E3" w:rsidP="00B528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="00F8021D">
              <w:rPr>
                <w:rFonts w:hint="eastAsia"/>
                <w:sz w:val="24"/>
              </w:rPr>
              <w:t>.out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  <w:tr2bl w:val="nil"/>
            </w:tcBorders>
            <w:vAlign w:val="center"/>
          </w:tcPr>
          <w:p w14:paraId="1BC4233C" w14:textId="5333EC04" w:rsidR="00F8021D" w:rsidRDefault="00DE43D7" w:rsidP="00B528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number</w:t>
            </w:r>
            <w:r w:rsidR="00F8021D">
              <w:rPr>
                <w:rFonts w:hint="eastAsia"/>
                <w:sz w:val="24"/>
              </w:rPr>
              <w:t>.out</w:t>
            </w:r>
            <w:proofErr w:type="spellEnd"/>
          </w:p>
        </w:tc>
        <w:tc>
          <w:tcPr>
            <w:tcW w:w="2130" w:type="dxa"/>
            <w:vAlign w:val="center"/>
          </w:tcPr>
          <w:p w14:paraId="4E888485" w14:textId="27AFA0A9" w:rsidR="00F8021D" w:rsidRDefault="00F8021D" w:rsidP="00B528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xiaoqiao</w:t>
            </w:r>
            <w:r>
              <w:rPr>
                <w:rFonts w:hint="eastAsia"/>
                <w:sz w:val="24"/>
              </w:rPr>
              <w:t>.out</w:t>
            </w:r>
            <w:proofErr w:type="spellEnd"/>
          </w:p>
        </w:tc>
      </w:tr>
      <w:tr w:rsidR="00F8021D" w14:paraId="61CB114F" w14:textId="77777777" w:rsidTr="00B528B8">
        <w:tc>
          <w:tcPr>
            <w:tcW w:w="2130" w:type="dxa"/>
            <w:vAlign w:val="center"/>
          </w:tcPr>
          <w:p w14:paraId="43D60A9D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2130" w:type="dxa"/>
            <w:vAlign w:val="center"/>
          </w:tcPr>
          <w:p w14:paraId="0562116A" w14:textId="1DDF1E4C" w:rsidR="00F8021D" w:rsidRPr="00BA5521" w:rsidRDefault="00251E3C" w:rsidP="00B528B8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F8021D">
              <w:rPr>
                <w:rFonts w:hint="eastAsia"/>
                <w:sz w:val="24"/>
              </w:rPr>
              <w:t>秒</w:t>
            </w:r>
          </w:p>
        </w:tc>
        <w:tc>
          <w:tcPr>
            <w:tcW w:w="2130" w:type="dxa"/>
            <w:tcBorders>
              <w:tr2bl w:val="nil"/>
            </w:tcBorders>
            <w:vAlign w:val="center"/>
          </w:tcPr>
          <w:p w14:paraId="1E42C3F6" w14:textId="16E37105" w:rsidR="00F8021D" w:rsidRDefault="00717988" w:rsidP="00B528B8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F8021D">
              <w:rPr>
                <w:rFonts w:hint="eastAsia"/>
                <w:sz w:val="24"/>
              </w:rPr>
              <w:t>秒</w:t>
            </w:r>
          </w:p>
        </w:tc>
        <w:tc>
          <w:tcPr>
            <w:tcW w:w="2130" w:type="dxa"/>
            <w:vAlign w:val="center"/>
          </w:tcPr>
          <w:p w14:paraId="02646D8B" w14:textId="731A2A44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8021D" w14:paraId="0DE5E655" w14:textId="77777777" w:rsidTr="00B528B8">
        <w:trPr>
          <w:trHeight w:val="324"/>
        </w:trPr>
        <w:tc>
          <w:tcPr>
            <w:tcW w:w="2130" w:type="dxa"/>
            <w:vAlign w:val="center"/>
          </w:tcPr>
          <w:p w14:paraId="4663FD29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2130" w:type="dxa"/>
            <w:vAlign w:val="center"/>
          </w:tcPr>
          <w:p w14:paraId="04F3E93C" w14:textId="7DA85829" w:rsidR="00F8021D" w:rsidRPr="00BA5521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2130" w:type="dxa"/>
            <w:tcBorders>
              <w:tr2bl w:val="nil"/>
            </w:tcBorders>
            <w:vAlign w:val="center"/>
          </w:tcPr>
          <w:p w14:paraId="1C476662" w14:textId="32C47281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2130" w:type="dxa"/>
            <w:vAlign w:val="center"/>
          </w:tcPr>
          <w:p w14:paraId="7A2F914B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</w:tr>
      <w:tr w:rsidR="00F8021D" w14:paraId="1296F57D" w14:textId="77777777" w:rsidTr="00B528B8">
        <w:tc>
          <w:tcPr>
            <w:tcW w:w="2130" w:type="dxa"/>
            <w:vAlign w:val="center"/>
          </w:tcPr>
          <w:p w14:paraId="47C1F690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2130" w:type="dxa"/>
            <w:vAlign w:val="center"/>
          </w:tcPr>
          <w:p w14:paraId="771CC82D" w14:textId="4518E443" w:rsidR="00F8021D" w:rsidRPr="00BA5521" w:rsidRDefault="005D0CC3" w:rsidP="00B528B8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30" w:type="dxa"/>
            <w:vAlign w:val="center"/>
          </w:tcPr>
          <w:p w14:paraId="26386CB2" w14:textId="36EAB9EF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0F2758">
              <w:rPr>
                <w:sz w:val="24"/>
              </w:rPr>
              <w:t>0</w:t>
            </w:r>
          </w:p>
        </w:tc>
        <w:tc>
          <w:tcPr>
            <w:tcW w:w="2130" w:type="dxa"/>
            <w:vAlign w:val="center"/>
          </w:tcPr>
          <w:p w14:paraId="5DAEB65D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 w:rsidR="00F8021D" w14:paraId="45D31DB1" w14:textId="77777777" w:rsidTr="00B528B8">
        <w:tc>
          <w:tcPr>
            <w:tcW w:w="2130" w:type="dxa"/>
            <w:vAlign w:val="center"/>
          </w:tcPr>
          <w:p w14:paraId="44547EDF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2130" w:type="dxa"/>
            <w:vAlign w:val="center"/>
          </w:tcPr>
          <w:p w14:paraId="78940F45" w14:textId="3A011C82" w:rsidR="00F8021D" w:rsidRPr="00BA5521" w:rsidRDefault="005D0CC3" w:rsidP="00B528B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0" w:type="dxa"/>
            <w:vAlign w:val="center"/>
          </w:tcPr>
          <w:p w14:paraId="631AB73C" w14:textId="1B2C2D33" w:rsidR="00F8021D" w:rsidRDefault="00A41339" w:rsidP="00B528B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0" w:type="dxa"/>
            <w:vAlign w:val="center"/>
          </w:tcPr>
          <w:p w14:paraId="12F46BAA" w14:textId="77777777" w:rsidR="00F8021D" w:rsidRDefault="00F8021D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844ABF" w14:paraId="7AC45803" w14:textId="77777777" w:rsidTr="00B528B8">
        <w:tc>
          <w:tcPr>
            <w:tcW w:w="2130" w:type="dxa"/>
            <w:vAlign w:val="center"/>
          </w:tcPr>
          <w:p w14:paraId="4F26ED56" w14:textId="77777777" w:rsidR="00844ABF" w:rsidRDefault="00844ABF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结果比较方式</w:t>
            </w:r>
          </w:p>
        </w:tc>
        <w:tc>
          <w:tcPr>
            <w:tcW w:w="6390" w:type="dxa"/>
            <w:gridSpan w:val="3"/>
            <w:vAlign w:val="center"/>
          </w:tcPr>
          <w:p w14:paraId="236BD483" w14:textId="77777777" w:rsidR="00844ABF" w:rsidRDefault="00844ABF" w:rsidP="00B528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全文比较（过滤行末空格及文末回车）</w:t>
            </w:r>
          </w:p>
        </w:tc>
      </w:tr>
      <w:tr w:rsidR="00BF5129" w14:paraId="1B86FCCC" w14:textId="77777777" w:rsidTr="00B528B8">
        <w:tc>
          <w:tcPr>
            <w:tcW w:w="2130" w:type="dxa"/>
            <w:vAlign w:val="center"/>
          </w:tcPr>
          <w:p w14:paraId="597174A8" w14:textId="77777777" w:rsidR="00BF5129" w:rsidRDefault="00BF5129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2130" w:type="dxa"/>
            <w:vAlign w:val="center"/>
          </w:tcPr>
          <w:p w14:paraId="70953DC0" w14:textId="77777777" w:rsidR="00BF5129" w:rsidRPr="00BA5521" w:rsidRDefault="008256BE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2130" w:type="dxa"/>
            <w:vAlign w:val="center"/>
          </w:tcPr>
          <w:p w14:paraId="286EDE18" w14:textId="77777777" w:rsidR="00BF5129" w:rsidRDefault="00634DB9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2130" w:type="dxa"/>
            <w:vAlign w:val="center"/>
          </w:tcPr>
          <w:p w14:paraId="404B1590" w14:textId="77777777" w:rsidR="00BF5129" w:rsidRDefault="00634DB9" w:rsidP="00B528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49CDC87" w14:textId="77777777" w:rsidR="00884F63" w:rsidRDefault="00884F63" w:rsidP="00884F63">
      <w:pPr>
        <w:ind w:leftChars="171" w:left="359"/>
        <w:rPr>
          <w:sz w:val="24"/>
          <w:szCs w:val="24"/>
        </w:rPr>
      </w:pPr>
    </w:p>
    <w:p w14:paraId="30C4E649" w14:textId="77777777" w:rsidR="00884F63" w:rsidRDefault="00884F63" w:rsidP="003838E9">
      <w:pPr>
        <w:pStyle w:val="NOI6"/>
      </w:pPr>
      <w:r w:rsidRPr="00025742">
        <w:rPr>
          <w:rFonts w:hint="eastAsia"/>
        </w:rPr>
        <w:t>提交源程序</w:t>
      </w:r>
      <w:r>
        <w:rPr>
          <w:rFonts w:hint="eastAsia"/>
        </w:rPr>
        <w:t>须</w:t>
      </w:r>
      <w:r w:rsidRPr="00025742">
        <w:rPr>
          <w:rFonts w:hint="eastAsia"/>
        </w:rPr>
        <w:t>加后缀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2143"/>
        <w:gridCol w:w="2131"/>
      </w:tblGrid>
      <w:tr w:rsidR="007D5241" w:rsidRPr="00EA1343" w14:paraId="4630F672" w14:textId="77777777" w:rsidTr="007D5241">
        <w:tc>
          <w:tcPr>
            <w:tcW w:w="2130" w:type="dxa"/>
            <w:vAlign w:val="center"/>
          </w:tcPr>
          <w:p w14:paraId="0CC33DB0" w14:textId="77777777" w:rsidR="007D5241" w:rsidRPr="00EA1343" w:rsidRDefault="007D5241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 w:rsidRPr="00EA1343">
              <w:rPr>
                <w:rFonts w:hint="eastAsia"/>
                <w:sz w:val="24"/>
                <w:szCs w:val="24"/>
              </w:rPr>
              <w:t>对于</w:t>
            </w:r>
            <w:r w:rsidRPr="00EA1343">
              <w:rPr>
                <w:rFonts w:hint="eastAsia"/>
                <w:sz w:val="24"/>
                <w:szCs w:val="24"/>
              </w:rPr>
              <w:t>Pascal</w:t>
            </w:r>
            <w:r w:rsidRPr="00EA1343"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2118" w:type="dxa"/>
            <w:vAlign w:val="center"/>
          </w:tcPr>
          <w:p w14:paraId="47227744" w14:textId="39727933" w:rsidR="007D5241" w:rsidRDefault="005F34E3" w:rsidP="00B528B8">
            <w:pPr>
              <w:tabs>
                <w:tab w:val="center" w:pos="4332"/>
                <w:tab w:val="left" w:pos="6480"/>
              </w:tabs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D5241">
              <w:rPr>
                <w:rFonts w:hint="eastAsia"/>
                <w:sz w:val="24"/>
                <w:szCs w:val="24"/>
              </w:rPr>
              <w:t>.pas</w:t>
            </w:r>
            <w:proofErr w:type="spellEnd"/>
          </w:p>
        </w:tc>
        <w:tc>
          <w:tcPr>
            <w:tcW w:w="2143" w:type="dxa"/>
            <w:tcBorders>
              <w:tr2bl w:val="nil"/>
            </w:tcBorders>
            <w:vAlign w:val="center"/>
          </w:tcPr>
          <w:p w14:paraId="72299808" w14:textId="73DF2C7D" w:rsidR="007D5241" w:rsidRPr="00444B3C" w:rsidRDefault="00444B3C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 w:rsidRPr="00444B3C">
              <w:rPr>
                <w:rFonts w:hint="eastAsia"/>
                <w:sz w:val="24"/>
                <w:szCs w:val="24"/>
              </w:rPr>
              <w:t>n</w:t>
            </w:r>
            <w:r w:rsidR="000F2758" w:rsidRPr="00444B3C">
              <w:rPr>
                <w:sz w:val="24"/>
                <w:szCs w:val="24"/>
              </w:rPr>
              <w:t>umber</w:t>
            </w:r>
            <w:r w:rsidR="007D5241" w:rsidRPr="00444B3C">
              <w:rPr>
                <w:rFonts w:hint="eastAsia"/>
                <w:sz w:val="24"/>
                <w:szCs w:val="24"/>
              </w:rPr>
              <w:t>.pas</w:t>
            </w:r>
            <w:proofErr w:type="spellEnd"/>
          </w:p>
        </w:tc>
        <w:tc>
          <w:tcPr>
            <w:tcW w:w="2131" w:type="dxa"/>
            <w:vAlign w:val="center"/>
          </w:tcPr>
          <w:p w14:paraId="40BA4D36" w14:textId="520346DC" w:rsidR="007D5241" w:rsidRPr="00EA1343" w:rsidRDefault="007D5241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xiaoqiao</w:t>
            </w:r>
            <w:r>
              <w:rPr>
                <w:rFonts w:hint="eastAsia"/>
                <w:sz w:val="24"/>
                <w:szCs w:val="24"/>
              </w:rPr>
              <w:t>.pas</w:t>
            </w:r>
            <w:proofErr w:type="spellEnd"/>
          </w:p>
        </w:tc>
      </w:tr>
      <w:tr w:rsidR="007D5241" w:rsidRPr="00EA1343" w14:paraId="1542C05B" w14:textId="77777777" w:rsidTr="007D5241">
        <w:tc>
          <w:tcPr>
            <w:tcW w:w="2130" w:type="dxa"/>
            <w:vAlign w:val="center"/>
          </w:tcPr>
          <w:p w14:paraId="5F6B477B" w14:textId="77777777" w:rsidR="007D5241" w:rsidRPr="00EA1343" w:rsidRDefault="007D5241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 w:rsidRPr="00EA1343">
              <w:rPr>
                <w:rFonts w:hint="eastAsia"/>
                <w:sz w:val="24"/>
                <w:szCs w:val="24"/>
              </w:rPr>
              <w:t>对于</w:t>
            </w:r>
            <w:r w:rsidRPr="00EA1343">
              <w:rPr>
                <w:rFonts w:hint="eastAsia"/>
                <w:sz w:val="24"/>
                <w:szCs w:val="24"/>
              </w:rPr>
              <w:t xml:space="preserve">C    </w:t>
            </w:r>
            <w:r w:rsidRPr="00EA1343"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2118" w:type="dxa"/>
            <w:vAlign w:val="center"/>
          </w:tcPr>
          <w:p w14:paraId="74622618" w14:textId="1BF32FE6" w:rsidR="007D5241" w:rsidRDefault="005F34E3" w:rsidP="00B528B8">
            <w:pPr>
              <w:tabs>
                <w:tab w:val="center" w:pos="4332"/>
                <w:tab w:val="left" w:pos="6480"/>
              </w:tabs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7D5241">
              <w:rPr>
                <w:rFonts w:hint="eastAsia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2143" w:type="dxa"/>
            <w:tcBorders>
              <w:tr2bl w:val="nil"/>
            </w:tcBorders>
            <w:vAlign w:val="center"/>
          </w:tcPr>
          <w:p w14:paraId="366E5854" w14:textId="20C810FB" w:rsidR="007D5241" w:rsidRPr="00EA1343" w:rsidRDefault="000F2758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r w:rsidR="007D5241">
              <w:rPr>
                <w:rFonts w:hint="eastAsia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2131" w:type="dxa"/>
            <w:vAlign w:val="center"/>
          </w:tcPr>
          <w:p w14:paraId="423F6642" w14:textId="526AFE1F" w:rsidR="007D5241" w:rsidRPr="00EA1343" w:rsidRDefault="007D5241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xiaoqiao</w:t>
            </w:r>
            <w:r>
              <w:rPr>
                <w:rFonts w:hint="eastAsia"/>
                <w:sz w:val="24"/>
                <w:szCs w:val="24"/>
              </w:rPr>
              <w:t>.c</w:t>
            </w:r>
            <w:proofErr w:type="spellEnd"/>
          </w:p>
        </w:tc>
      </w:tr>
      <w:tr w:rsidR="007D5241" w:rsidRPr="00EA1343" w14:paraId="6DD024CE" w14:textId="77777777" w:rsidTr="007D5241">
        <w:tc>
          <w:tcPr>
            <w:tcW w:w="2130" w:type="dxa"/>
            <w:vAlign w:val="center"/>
          </w:tcPr>
          <w:p w14:paraId="3CDA1663" w14:textId="77777777" w:rsidR="007D5241" w:rsidRPr="00EA1343" w:rsidRDefault="007D5241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 w:rsidRPr="00EA1343">
              <w:rPr>
                <w:rFonts w:hint="eastAsia"/>
                <w:sz w:val="24"/>
                <w:szCs w:val="24"/>
              </w:rPr>
              <w:t>对于</w:t>
            </w:r>
            <w:r w:rsidRPr="00EA1343">
              <w:rPr>
                <w:rFonts w:hint="eastAsia"/>
                <w:sz w:val="24"/>
                <w:szCs w:val="24"/>
              </w:rPr>
              <w:t xml:space="preserve">C++  </w:t>
            </w:r>
            <w:r w:rsidRPr="00EA1343"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2118" w:type="dxa"/>
            <w:vAlign w:val="center"/>
          </w:tcPr>
          <w:p w14:paraId="16CB8A28" w14:textId="294549C4" w:rsidR="007D5241" w:rsidRDefault="005F34E3" w:rsidP="00B528B8">
            <w:pPr>
              <w:tabs>
                <w:tab w:val="center" w:pos="4332"/>
                <w:tab w:val="left" w:pos="6480"/>
              </w:tabs>
              <w:rPr>
                <w:sz w:val="24"/>
              </w:rPr>
            </w:pPr>
            <w:r>
              <w:rPr>
                <w:sz w:val="24"/>
                <w:szCs w:val="24"/>
              </w:rPr>
              <w:t>A</w:t>
            </w:r>
            <w:r w:rsidR="007D5241">
              <w:rPr>
                <w:rFonts w:hint="eastAsia"/>
                <w:sz w:val="24"/>
                <w:szCs w:val="24"/>
              </w:rPr>
              <w:t>.cpp</w:t>
            </w:r>
          </w:p>
        </w:tc>
        <w:tc>
          <w:tcPr>
            <w:tcW w:w="2143" w:type="dxa"/>
            <w:tcBorders>
              <w:tr2bl w:val="nil"/>
            </w:tcBorders>
            <w:vAlign w:val="center"/>
          </w:tcPr>
          <w:p w14:paraId="405D8FA9" w14:textId="61047806" w:rsidR="007D5241" w:rsidRPr="00EA1343" w:rsidRDefault="000F2758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="007D5241">
              <w:rPr>
                <w:rFonts w:hint="eastAsia"/>
                <w:sz w:val="24"/>
                <w:szCs w:val="24"/>
              </w:rPr>
              <w:t>.cpp</w:t>
            </w:r>
          </w:p>
        </w:tc>
        <w:tc>
          <w:tcPr>
            <w:tcW w:w="2131" w:type="dxa"/>
            <w:vAlign w:val="center"/>
          </w:tcPr>
          <w:p w14:paraId="605D13DE" w14:textId="3FFB1A8A" w:rsidR="007D5241" w:rsidRPr="00EA1343" w:rsidRDefault="007D5241" w:rsidP="00B528B8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xiaoqiao</w:t>
            </w:r>
            <w:r>
              <w:rPr>
                <w:rFonts w:hint="eastAsia"/>
                <w:sz w:val="24"/>
                <w:szCs w:val="24"/>
              </w:rPr>
              <w:t>.cpp</w:t>
            </w:r>
          </w:p>
        </w:tc>
      </w:tr>
    </w:tbl>
    <w:p w14:paraId="6520E806" w14:textId="77777777" w:rsidR="00884F63" w:rsidRDefault="00884F63" w:rsidP="00884F63">
      <w:pPr>
        <w:rPr>
          <w:sz w:val="24"/>
        </w:rPr>
      </w:pPr>
    </w:p>
    <w:p w14:paraId="3A720B51" w14:textId="77777777" w:rsidR="005E609B" w:rsidRDefault="00884F63" w:rsidP="001B0FEC">
      <w:pPr>
        <w:pStyle w:val="NOI3"/>
      </w:pPr>
      <w:r w:rsidRPr="00025742">
        <w:rPr>
          <w:rFonts w:hint="eastAsia"/>
        </w:rPr>
        <w:t>注意：最终测试时，所有编译命令均不打开任何优化开</w:t>
      </w:r>
      <w:r w:rsidR="00E64AF9">
        <w:rPr>
          <w:rFonts w:hint="eastAsia"/>
        </w:rPr>
        <w:t>关</w:t>
      </w:r>
      <w:r w:rsidR="001B0FEC">
        <w:rPr>
          <w:rFonts w:hint="eastAsia"/>
        </w:rPr>
        <w:t>。</w:t>
      </w:r>
    </w:p>
    <w:p w14:paraId="3EB43E97" w14:textId="1BEB804B" w:rsidR="00C53222" w:rsidRDefault="00C76979" w:rsidP="00186252">
      <w:pPr>
        <w:pStyle w:val="NOI4"/>
      </w:pPr>
      <w:r>
        <w:rPr>
          <w:rFonts w:hint="eastAsia"/>
        </w:rPr>
        <w:lastRenderedPageBreak/>
        <w:t>简单的数据结构</w:t>
      </w:r>
      <w:bookmarkStart w:id="1" w:name="_GoBack"/>
      <w:bookmarkEnd w:id="1"/>
    </w:p>
    <w:p w14:paraId="0E7CA0F8" w14:textId="35299083" w:rsidR="00AE7DB0" w:rsidRDefault="00AE7DB0" w:rsidP="00AE7DB0">
      <w:pPr>
        <w:pStyle w:val="NOI5"/>
      </w:pPr>
      <w:r>
        <w:rPr>
          <w:rFonts w:hint="eastAsia"/>
        </w:rPr>
        <w:t>【问题描述】</w:t>
      </w:r>
    </w:p>
    <w:p w14:paraId="4C978503" w14:textId="0C3AB80B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小</w:t>
      </w:r>
      <w:r w:rsidR="00063828">
        <w:t>A</w:t>
      </w:r>
      <w:r w:rsidRPr="00384C74">
        <w:rPr>
          <w:rFonts w:ascii="宋体" w:hAnsi="宋体"/>
        </w:rPr>
        <w:t>在一场模拟赛中发现别人直接粘自己写的板子库，里面</w:t>
      </w:r>
      <w:proofErr w:type="spellStart"/>
      <w:r w:rsidR="00063828">
        <w:t>Trie</w:t>
      </w:r>
      <w:proofErr w:type="spellEnd"/>
      <w:r w:rsidR="00063828">
        <w:rPr>
          <w:rFonts w:hint="eastAsia"/>
        </w:rPr>
        <w:t>树</w:t>
      </w:r>
      <w:r w:rsidRPr="00384C74">
        <w:rPr>
          <w:rFonts w:ascii="宋体" w:hAnsi="宋体"/>
        </w:rPr>
        <w:t>，</w:t>
      </w:r>
      <w:r w:rsidR="00063828">
        <w:t>AC</w:t>
      </w:r>
      <w:r w:rsidRPr="00384C74">
        <w:rPr>
          <w:rFonts w:ascii="宋体" w:hAnsi="宋体"/>
        </w:rPr>
        <w:t>自动机，线段树应有尽有，并且那场模拟赛他尽然还</w:t>
      </w:r>
      <w:r w:rsidR="00063828">
        <w:t>AK</w:t>
      </w:r>
      <w:r w:rsidRPr="00384C74">
        <w:rPr>
          <w:rFonts w:ascii="宋体" w:hAnsi="宋体"/>
        </w:rPr>
        <w:t>了，十分眼红，便想写一个模板库，让他也</w:t>
      </w:r>
      <w:r w:rsidR="00063828">
        <w:t>AK</w:t>
      </w:r>
      <w:r w:rsidRPr="00384C74">
        <w:rPr>
          <w:rFonts w:ascii="宋体" w:hAnsi="宋体"/>
        </w:rPr>
        <w:t>每一场模拟赛。</w:t>
      </w:r>
    </w:p>
    <w:p w14:paraId="6BD6B1C8" w14:textId="0A30C8F1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于是，他准备先写个简单的板子作为</w:t>
      </w:r>
      <w:r w:rsidR="00063828">
        <w:t>AK</w:t>
      </w:r>
      <w:r w:rsidRPr="00384C74">
        <w:rPr>
          <w:rFonts w:ascii="宋体" w:hAnsi="宋体"/>
        </w:rPr>
        <w:t>模拟赛的第一步。</w:t>
      </w:r>
    </w:p>
    <w:p w14:paraId="68302A1A" w14:textId="77777777" w:rsidR="00156500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给定一棵</w:t>
      </w:r>
      <w:r w:rsidRPr="00384C74">
        <w:rPr>
          <w:position w:val="-6"/>
        </w:rPr>
        <w:object w:dxaOrig="200" w:dyaOrig="220" w14:anchorId="03B5F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pt" o:ole="">
            <v:imagedata r:id="rId8" o:title=""/>
          </v:shape>
          <o:OLEObject Type="Embed" ProgID="Equation.DSMT4" ShapeID="_x0000_i1025" DrawAspect="Content" ObjectID="_1610827923" r:id="rId9"/>
        </w:object>
      </w:r>
      <w:proofErr w:type="gramStart"/>
      <w:r w:rsidRPr="00384C74">
        <w:rPr>
          <w:rFonts w:ascii="宋体" w:hAnsi="宋体"/>
        </w:rPr>
        <w:t>个</w:t>
      </w:r>
      <w:proofErr w:type="gramEnd"/>
      <w:r w:rsidRPr="00384C74">
        <w:rPr>
          <w:rFonts w:ascii="宋体" w:hAnsi="宋体"/>
        </w:rPr>
        <w:t>节点的树，初始时该树的根为树的重心(若大于</w:t>
      </w:r>
      <w:r w:rsidRPr="00025957">
        <w:rPr>
          <w:position w:val="-4"/>
        </w:rPr>
        <w:object w:dxaOrig="139" w:dyaOrig="260" w14:anchorId="77AE009C">
          <v:shape id="_x0000_i1026" type="#_x0000_t75" style="width:6.25pt;height:12.5pt" o:ole="">
            <v:imagedata r:id="rId10" o:title=""/>
          </v:shape>
          <o:OLEObject Type="Embed" ProgID="Equation.DSMT4" ShapeID="_x0000_i1026" DrawAspect="Content" ObjectID="_1610827924" r:id="rId11"/>
        </w:object>
      </w:r>
      <w:proofErr w:type="gramStart"/>
      <w:r w:rsidRPr="00384C74">
        <w:rPr>
          <w:rFonts w:ascii="宋体" w:hAnsi="宋体"/>
        </w:rPr>
        <w:t>个</w:t>
      </w:r>
      <w:proofErr w:type="gramEnd"/>
      <w:r w:rsidRPr="00384C74">
        <w:rPr>
          <w:rFonts w:ascii="宋体" w:hAnsi="宋体"/>
        </w:rPr>
        <w:t>，便取序号最小的)，每个节点有一个给定的权值。</w:t>
      </w:r>
    </w:p>
    <w:p w14:paraId="266F42DD" w14:textId="5252B6D4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/>
        </w:rPr>
        <w:t>下面依次进行</w:t>
      </w:r>
      <w:r w:rsidRPr="00384C74">
        <w:rPr>
          <w:position w:val="-6"/>
        </w:rPr>
        <w:object w:dxaOrig="260" w:dyaOrig="220" w14:anchorId="695A5DB4">
          <v:shape id="_x0000_i1027" type="#_x0000_t75" style="width:12.5pt;height:10pt" o:ole="">
            <v:imagedata r:id="rId12" o:title=""/>
          </v:shape>
          <o:OLEObject Type="Embed" ProgID="Equation.DSMT4" ShapeID="_x0000_i1027" DrawAspect="Content" ObjectID="_1610827925" r:id="rId13"/>
        </w:object>
      </w:r>
      <w:proofErr w:type="gramStart"/>
      <w:r w:rsidRPr="00384C74">
        <w:rPr>
          <w:rFonts w:ascii="宋体" w:hAnsi="宋体"/>
        </w:rPr>
        <w:t>个</w:t>
      </w:r>
      <w:proofErr w:type="gramEnd"/>
      <w:r w:rsidRPr="00384C74">
        <w:rPr>
          <w:rFonts w:ascii="宋体" w:hAnsi="宋体"/>
        </w:rPr>
        <w:t>操作，操作分为如下</w:t>
      </w:r>
      <w:r w:rsidR="00063828">
        <w:t>6</w:t>
      </w:r>
      <w:r w:rsidRPr="00384C74">
        <w:rPr>
          <w:rFonts w:ascii="宋体" w:hAnsi="宋体"/>
        </w:rPr>
        <w:t>种类型：</w:t>
      </w:r>
    </w:p>
    <w:p w14:paraId="1564DFD8" w14:textId="0EAC9411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换根：将一个指定的节点设置为树的新根。</w:t>
      </w:r>
    </w:p>
    <w:p w14:paraId="59EC26DA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修改</w:t>
      </w:r>
      <w:proofErr w:type="gramStart"/>
      <w:r w:rsidRPr="00384C74">
        <w:rPr>
          <w:rFonts w:ascii="宋体" w:hAnsi="宋体" w:hint="eastAsia"/>
        </w:rPr>
        <w:t>路径权</w:t>
      </w:r>
      <w:proofErr w:type="gramEnd"/>
      <w:r w:rsidRPr="00384C74">
        <w:rPr>
          <w:rFonts w:ascii="宋体" w:hAnsi="宋体" w:hint="eastAsia"/>
        </w:rPr>
        <w:t>值：给定两个节点，将这两个节点间路径上的所有</w:t>
      </w:r>
      <w:proofErr w:type="gramStart"/>
      <w:r w:rsidRPr="00384C74">
        <w:rPr>
          <w:rFonts w:ascii="宋体" w:hAnsi="宋体" w:hint="eastAsia"/>
        </w:rPr>
        <w:t>节点权</w:t>
      </w:r>
      <w:proofErr w:type="gramEnd"/>
      <w:r w:rsidRPr="00384C74">
        <w:rPr>
          <w:rFonts w:ascii="宋体" w:hAnsi="宋体" w:hint="eastAsia"/>
        </w:rPr>
        <w:t>值（含这两个节点）增加，（或乘上、修改为）一个给定的值。</w:t>
      </w:r>
    </w:p>
    <w:p w14:paraId="539B5AAD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修改子树权值：给定一个节点，将以该节点为根的子树内的所有</w:t>
      </w:r>
      <w:proofErr w:type="gramStart"/>
      <w:r w:rsidRPr="00384C74">
        <w:rPr>
          <w:rFonts w:ascii="宋体" w:hAnsi="宋体" w:hint="eastAsia"/>
        </w:rPr>
        <w:t>节点权</w:t>
      </w:r>
      <w:proofErr w:type="gramEnd"/>
      <w:r w:rsidRPr="00384C74">
        <w:rPr>
          <w:rFonts w:ascii="宋体" w:hAnsi="宋体" w:hint="eastAsia"/>
        </w:rPr>
        <w:t>值增加（或乘上、修改为）一个给定的值。</w:t>
      </w:r>
    </w:p>
    <w:p w14:paraId="09F284C1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询问路径：询问某条路径上节点的权值</w:t>
      </w:r>
      <w:proofErr w:type="gramStart"/>
      <w:r w:rsidRPr="00384C74">
        <w:rPr>
          <w:rFonts w:ascii="宋体" w:hAnsi="宋体" w:hint="eastAsia"/>
        </w:rPr>
        <w:t>和</w:t>
      </w:r>
      <w:proofErr w:type="gramEnd"/>
      <w:r w:rsidRPr="00384C74">
        <w:rPr>
          <w:rFonts w:ascii="宋体" w:hAnsi="宋体" w:hint="eastAsia"/>
        </w:rPr>
        <w:t>。</w:t>
      </w:r>
    </w:p>
    <w:p w14:paraId="37DB94CA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询问子树：询问某个子树内节点的权值</w:t>
      </w:r>
      <w:proofErr w:type="gramStart"/>
      <w:r w:rsidRPr="00384C74">
        <w:rPr>
          <w:rFonts w:ascii="宋体" w:hAnsi="宋体" w:hint="eastAsia"/>
        </w:rPr>
        <w:t>和</w:t>
      </w:r>
      <w:proofErr w:type="gramEnd"/>
      <w:r w:rsidRPr="00384C74">
        <w:rPr>
          <w:rFonts w:ascii="宋体" w:hAnsi="宋体" w:hint="eastAsia"/>
        </w:rPr>
        <w:t>。</w:t>
      </w:r>
    </w:p>
    <w:p w14:paraId="7DE7D774" w14:textId="69274D77" w:rsidR="00156500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询问两点的</w:t>
      </w:r>
      <w:r w:rsidRPr="00384C74">
        <w:rPr>
          <w:position w:val="-6"/>
        </w:rPr>
        <w:object w:dxaOrig="360" w:dyaOrig="279" w14:anchorId="346CCA3E">
          <v:shape id="_x0000_i1028" type="#_x0000_t75" style="width:18.15pt;height:13.75pt" o:ole="">
            <v:imagedata r:id="rId14" o:title=""/>
          </v:shape>
          <o:OLEObject Type="Embed" ProgID="Equation.DSMT4" ShapeID="_x0000_i1028" DrawAspect="Content" ObjectID="_1610827926" r:id="rId15"/>
        </w:object>
      </w:r>
      <w:r w:rsidRPr="00384C74">
        <w:rPr>
          <w:rFonts w:ascii="宋体" w:hAnsi="宋体"/>
        </w:rPr>
        <w:t>：询问两个节点的最近公共祖先。</w:t>
      </w:r>
    </w:p>
    <w:p w14:paraId="23D3AEBD" w14:textId="3F0D7282" w:rsidR="00C53222" w:rsidRPr="00C53222" w:rsidRDefault="00C53222" w:rsidP="00C53222">
      <w:pPr>
        <w:pStyle w:val="NOI10"/>
      </w:pPr>
      <w:r>
        <w:rPr>
          <w:rFonts w:hint="eastAsia"/>
        </w:rPr>
        <w:t>小</w:t>
      </w:r>
      <w:r>
        <w:rPr>
          <w:rFonts w:hint="eastAsia"/>
        </w:rPr>
        <w:t>A</w:t>
      </w:r>
      <w:r w:rsidR="00877FBA">
        <w:rPr>
          <w:rFonts w:hint="eastAsia"/>
        </w:rPr>
        <w:t>看到了</w:t>
      </w:r>
      <w:r>
        <w:rPr>
          <w:rFonts w:hint="eastAsia"/>
        </w:rPr>
        <w:t>正在</w:t>
      </w:r>
      <w:r w:rsidR="00877FBA">
        <w:rPr>
          <w:rFonts w:hint="eastAsia"/>
        </w:rPr>
        <w:t>勇敢</w:t>
      </w:r>
      <w:r>
        <w:rPr>
          <w:rFonts w:hint="eastAsia"/>
        </w:rPr>
        <w:t>拼搏的你</w:t>
      </w:r>
      <w:r w:rsidR="00877FBA">
        <w:rPr>
          <w:rFonts w:hint="eastAsia"/>
        </w:rPr>
        <w:t>，于是</w:t>
      </w:r>
      <w:r>
        <w:rPr>
          <w:rFonts w:hint="eastAsia"/>
        </w:rPr>
        <w:t>准备一个</w:t>
      </w:r>
      <w:r w:rsidR="00877FBA">
        <w:rPr>
          <w:rFonts w:hint="eastAsia"/>
        </w:rPr>
        <w:t>十分</w:t>
      </w:r>
      <w:r>
        <w:rPr>
          <w:rFonts w:hint="eastAsia"/>
        </w:rPr>
        <w:t>有用的工具（详情见提示）。</w:t>
      </w:r>
    </w:p>
    <w:p w14:paraId="52E400F6" w14:textId="77777777" w:rsidR="00156500" w:rsidRDefault="00AE7DB0" w:rsidP="00156500">
      <w:pPr>
        <w:rPr>
          <w:rFonts w:ascii="宋体" w:hAnsi="宋体"/>
        </w:rPr>
      </w:pPr>
      <w:r>
        <w:rPr>
          <w:rFonts w:hint="eastAsia"/>
        </w:rPr>
        <w:t>【输入格式】</w:t>
      </w:r>
    </w:p>
    <w:p w14:paraId="1005C19F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第</w:t>
      </w:r>
      <w:r w:rsidRPr="00025957">
        <w:rPr>
          <w:position w:val="-4"/>
        </w:rPr>
        <w:object w:dxaOrig="139" w:dyaOrig="260" w14:anchorId="29212EF9">
          <v:shape id="_x0000_i1029" type="#_x0000_t75" style="width:6.25pt;height:12.5pt" o:ole="">
            <v:imagedata r:id="rId16" o:title=""/>
          </v:shape>
          <o:OLEObject Type="Embed" ProgID="Equation.DSMT4" ShapeID="_x0000_i1029" DrawAspect="Content" ObjectID="_1610827927" r:id="rId17"/>
        </w:object>
      </w:r>
      <w:r w:rsidRPr="00384C74">
        <w:rPr>
          <w:rFonts w:ascii="宋体" w:hAnsi="宋体"/>
        </w:rPr>
        <w:t>行两个整数</w:t>
      </w:r>
      <w:r w:rsidRPr="00384C74">
        <w:rPr>
          <w:position w:val="-10"/>
        </w:rPr>
        <w:object w:dxaOrig="420" w:dyaOrig="260" w14:anchorId="7913CE9C">
          <v:shape id="_x0000_i1030" type="#_x0000_t75" style="width:21.3pt;height:12.5pt" o:ole="">
            <v:imagedata r:id="rId18" o:title=""/>
          </v:shape>
          <o:OLEObject Type="Embed" ProgID="Equation.DSMT4" ShapeID="_x0000_i1030" DrawAspect="Content" ObjectID="_1610827928" r:id="rId19"/>
        </w:object>
      </w:r>
      <w:r w:rsidRPr="00384C74">
        <w:rPr>
          <w:rFonts w:ascii="宋体" w:hAnsi="宋体"/>
        </w:rPr>
        <w:t>，分别表示节点的个数，操作的个数。</w:t>
      </w:r>
    </w:p>
    <w:p w14:paraId="47E19DF1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第</w:t>
      </w:r>
      <w:r w:rsidRPr="00025957">
        <w:rPr>
          <w:position w:val="-4"/>
        </w:rPr>
        <w:object w:dxaOrig="200" w:dyaOrig="260" w14:anchorId="07EA33CE">
          <v:shape id="_x0000_i1031" type="#_x0000_t75" style="width:10pt;height:12.5pt" o:ole="">
            <v:imagedata r:id="rId20" o:title=""/>
          </v:shape>
          <o:OLEObject Type="Embed" ProgID="Equation.DSMT4" ShapeID="_x0000_i1031" DrawAspect="Content" ObjectID="_1610827929" r:id="rId21"/>
        </w:object>
      </w:r>
      <w:r w:rsidRPr="00384C74">
        <w:rPr>
          <w:rFonts w:ascii="宋体" w:hAnsi="宋体"/>
        </w:rPr>
        <w:t>行</w:t>
      </w:r>
      <w:r w:rsidRPr="00384C74">
        <w:rPr>
          <w:position w:val="-6"/>
        </w:rPr>
        <w:object w:dxaOrig="200" w:dyaOrig="220" w14:anchorId="3ED22680">
          <v:shape id="_x0000_i1032" type="#_x0000_t75" style="width:10pt;height:10pt" o:ole="">
            <v:imagedata r:id="rId22" o:title=""/>
          </v:shape>
          <o:OLEObject Type="Embed" ProgID="Equation.DSMT4" ShapeID="_x0000_i1032" DrawAspect="Content" ObjectID="_1610827930" r:id="rId23"/>
        </w:object>
      </w:r>
      <w:proofErr w:type="gramStart"/>
      <w:r w:rsidRPr="00384C74">
        <w:rPr>
          <w:rFonts w:ascii="宋体" w:hAnsi="宋体"/>
        </w:rPr>
        <w:t>个</w:t>
      </w:r>
      <w:proofErr w:type="gramEnd"/>
      <w:r w:rsidRPr="00384C74">
        <w:rPr>
          <w:rFonts w:ascii="宋体" w:hAnsi="宋体"/>
        </w:rPr>
        <w:t>整数表示第</w:t>
      </w:r>
      <w:r w:rsidRPr="00384C74">
        <w:rPr>
          <w:position w:val="-6"/>
        </w:rPr>
        <w:object w:dxaOrig="139" w:dyaOrig="260" w14:anchorId="1F1BCCFA">
          <v:shape id="_x0000_i1033" type="#_x0000_t75" style="width:6.25pt;height:12.5pt" o:ole="">
            <v:imagedata r:id="rId24" o:title=""/>
          </v:shape>
          <o:OLEObject Type="Embed" ProgID="Equation.DSMT4" ShapeID="_x0000_i1033" DrawAspect="Content" ObjectID="_1610827931" r:id="rId25"/>
        </w:object>
      </w:r>
      <w:proofErr w:type="gramStart"/>
      <w:r w:rsidRPr="00384C74">
        <w:rPr>
          <w:rFonts w:ascii="宋体" w:hAnsi="宋体"/>
        </w:rPr>
        <w:t>个</w:t>
      </w:r>
      <w:proofErr w:type="gramEnd"/>
      <w:r w:rsidRPr="00384C74">
        <w:rPr>
          <w:rFonts w:ascii="宋体" w:hAnsi="宋体"/>
        </w:rPr>
        <w:t>节点的</w:t>
      </w:r>
      <w:proofErr w:type="gramStart"/>
      <w:r w:rsidRPr="00384C74">
        <w:rPr>
          <w:rFonts w:ascii="宋体" w:hAnsi="宋体"/>
        </w:rPr>
        <w:t>初始权</w:t>
      </w:r>
      <w:proofErr w:type="gramEnd"/>
      <w:r w:rsidRPr="00384C74">
        <w:rPr>
          <w:rFonts w:ascii="宋体" w:hAnsi="宋体"/>
        </w:rPr>
        <w:t>值</w:t>
      </w:r>
      <w:r w:rsidRPr="00384C74">
        <w:rPr>
          <w:position w:val="-12"/>
        </w:rPr>
        <w:object w:dxaOrig="400" w:dyaOrig="360" w14:anchorId="08934972">
          <v:shape id="_x0000_i1034" type="#_x0000_t75" style="width:20.05pt;height:18.15pt" o:ole="">
            <v:imagedata r:id="rId26" o:title=""/>
          </v:shape>
          <o:OLEObject Type="Embed" ProgID="Equation.DSMT4" ShapeID="_x0000_i1034" DrawAspect="Content" ObjectID="_1610827932" r:id="rId27"/>
        </w:object>
      </w:r>
      <w:r w:rsidRPr="00384C74">
        <w:rPr>
          <w:rFonts w:ascii="宋体" w:hAnsi="宋体"/>
        </w:rPr>
        <w:t xml:space="preserve">。 </w:t>
      </w:r>
    </w:p>
    <w:p w14:paraId="357514B2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第</w:t>
      </w:r>
      <w:r w:rsidRPr="00384C74">
        <w:rPr>
          <w:position w:val="-6"/>
        </w:rPr>
        <w:object w:dxaOrig="180" w:dyaOrig="279" w14:anchorId="15755DDA">
          <v:shape id="_x0000_i1035" type="#_x0000_t75" style="width:8.75pt;height:13.75pt" o:ole="">
            <v:imagedata r:id="rId28" o:title=""/>
          </v:shape>
          <o:OLEObject Type="Embed" ProgID="Equation.DSMT4" ShapeID="_x0000_i1035" DrawAspect="Content" ObjectID="_1610827933" r:id="rId29"/>
        </w:object>
      </w:r>
      <w:r w:rsidRPr="00384C74">
        <w:rPr>
          <w:rFonts w:ascii="宋体" w:hAnsi="宋体"/>
        </w:rPr>
        <w:t>行</w:t>
      </w:r>
      <w:r>
        <w:rPr>
          <w:rFonts w:ascii="宋体" w:hAnsi="宋体" w:hint="eastAsia"/>
        </w:rPr>
        <w:t>到</w:t>
      </w:r>
      <w:r w:rsidRPr="00384C74">
        <w:rPr>
          <w:rFonts w:ascii="宋体" w:hAnsi="宋体"/>
        </w:rPr>
        <w:t>第</w:t>
      </w:r>
      <w:r w:rsidRPr="00384C74">
        <w:rPr>
          <w:position w:val="-6"/>
        </w:rPr>
        <w:object w:dxaOrig="480" w:dyaOrig="279" w14:anchorId="529E39F4">
          <v:shape id="_x0000_i1036" type="#_x0000_t75" style="width:23.8pt;height:13.75pt" o:ole="">
            <v:imagedata r:id="rId30" o:title=""/>
          </v:shape>
          <o:OLEObject Type="Embed" ProgID="Equation.DSMT4" ShapeID="_x0000_i1036" DrawAspect="Content" ObjectID="_1610827934" r:id="rId31"/>
        </w:object>
      </w:r>
      <w:r w:rsidRPr="00384C74">
        <w:rPr>
          <w:rFonts w:ascii="宋体" w:hAnsi="宋体"/>
        </w:rPr>
        <w:t>行，每行两个整数</w:t>
      </w:r>
      <w:r w:rsidRPr="00384C74">
        <w:rPr>
          <w:position w:val="-10"/>
        </w:rPr>
        <w:object w:dxaOrig="400" w:dyaOrig="260" w14:anchorId="1B22239A">
          <v:shape id="_x0000_i1037" type="#_x0000_t75" style="width:20.05pt;height:12.5pt" o:ole="">
            <v:imagedata r:id="rId32" o:title=""/>
          </v:shape>
          <o:OLEObject Type="Embed" ProgID="Equation.DSMT4" ShapeID="_x0000_i1037" DrawAspect="Content" ObjectID="_1610827935" r:id="rId33"/>
        </w:object>
      </w:r>
      <w:r w:rsidRPr="00384C74">
        <w:rPr>
          <w:rFonts w:ascii="宋体" w:hAnsi="宋体"/>
        </w:rPr>
        <w:t>，表示有从</w:t>
      </w:r>
      <w:r w:rsidRPr="00384C74">
        <w:rPr>
          <w:position w:val="-6"/>
        </w:rPr>
        <w:object w:dxaOrig="200" w:dyaOrig="220" w14:anchorId="07BC9C3F">
          <v:shape id="_x0000_i1038" type="#_x0000_t75" style="width:10pt;height:10pt" o:ole="">
            <v:imagedata r:id="rId34" o:title=""/>
          </v:shape>
          <o:OLEObject Type="Embed" ProgID="Equation.DSMT4" ShapeID="_x0000_i1038" DrawAspect="Content" ObjectID="_1610827936" r:id="rId35"/>
        </w:object>
      </w:r>
      <w:r w:rsidRPr="00384C74">
        <w:rPr>
          <w:rFonts w:ascii="宋体" w:hAnsi="宋体"/>
        </w:rPr>
        <w:t>到</w:t>
      </w:r>
      <w:r w:rsidRPr="00384C74">
        <w:rPr>
          <w:position w:val="-6"/>
        </w:rPr>
        <w:object w:dxaOrig="180" w:dyaOrig="220" w14:anchorId="69C2D36F">
          <v:shape id="_x0000_i1039" type="#_x0000_t75" style="width:8.75pt;height:10pt" o:ole="">
            <v:imagedata r:id="rId36" o:title=""/>
          </v:shape>
          <o:OLEObject Type="Embed" ProgID="Equation.DSMT4" ShapeID="_x0000_i1039" DrawAspect="Content" ObjectID="_1610827937" r:id="rId37"/>
        </w:object>
      </w:r>
      <w:r w:rsidRPr="00384C74">
        <w:rPr>
          <w:rFonts w:ascii="宋体" w:hAnsi="宋体"/>
        </w:rPr>
        <w:t>的边。</w:t>
      </w:r>
    </w:p>
    <w:p w14:paraId="67A7CAF3" w14:textId="77777777" w:rsidR="00156500" w:rsidRPr="00384C74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接下来</w:t>
      </w:r>
      <w:r w:rsidRPr="00384C74">
        <w:rPr>
          <w:position w:val="-6"/>
        </w:rPr>
        <w:object w:dxaOrig="260" w:dyaOrig="220" w14:anchorId="72362C27">
          <v:shape id="_x0000_i1040" type="#_x0000_t75" style="width:12.5pt;height:10pt" o:ole="">
            <v:imagedata r:id="rId38" o:title=""/>
          </v:shape>
          <o:OLEObject Type="Embed" ProgID="Equation.DSMT4" ShapeID="_x0000_i1040" DrawAspect="Content" ObjectID="_1610827938" r:id="rId39"/>
        </w:object>
      </w:r>
      <w:r w:rsidRPr="00384C74">
        <w:rPr>
          <w:rFonts w:ascii="宋体" w:hAnsi="宋体"/>
        </w:rPr>
        <w:t>行,每行第一个整数</w:t>
      </w:r>
      <w:r w:rsidRPr="00384C74">
        <w:rPr>
          <w:position w:val="-10"/>
        </w:rPr>
        <w:object w:dxaOrig="400" w:dyaOrig="279" w14:anchorId="2348C46A">
          <v:shape id="_x0000_i1041" type="#_x0000_t75" style="width:20.05pt;height:13.75pt" o:ole="">
            <v:imagedata r:id="rId40" o:title=""/>
          </v:shape>
          <o:OLEObject Type="Embed" ProgID="Equation.DSMT4" ShapeID="_x0000_i1041" DrawAspect="Content" ObjectID="_1610827939" r:id="rId41"/>
        </w:object>
      </w:r>
      <w:r w:rsidRPr="00384C74">
        <w:rPr>
          <w:rFonts w:ascii="宋体" w:hAnsi="宋体"/>
        </w:rPr>
        <w:t>表示操作的类型</w:t>
      </w:r>
      <w:r w:rsidRPr="00384C74">
        <w:rPr>
          <w:position w:val="-10"/>
        </w:rPr>
        <w:object w:dxaOrig="1219" w:dyaOrig="320" w14:anchorId="39A3CDE1">
          <v:shape id="_x0000_i1042" type="#_x0000_t75" style="width:62pt;height:16.3pt" o:ole="">
            <v:imagedata r:id="rId42" o:title=""/>
          </v:shape>
          <o:OLEObject Type="Embed" ProgID="Equation.DSMT4" ShapeID="_x0000_i1042" DrawAspect="Content" ObjectID="_1610827940" r:id="rId43"/>
        </w:object>
      </w:r>
    </w:p>
    <w:p w14:paraId="2B21C7C3" w14:textId="77777777" w:rsidR="00156500" w:rsidRPr="00384C74" w:rsidRDefault="00156500" w:rsidP="00156500">
      <w:pPr>
        <w:pStyle w:val="NOI6"/>
        <w:rPr>
          <w:rFonts w:ascii="宋体" w:hAnsi="宋体"/>
        </w:rPr>
      </w:pPr>
      <w:proofErr w:type="gramStart"/>
      <w:r w:rsidRPr="00384C74">
        <w:rPr>
          <w:rFonts w:ascii="宋体" w:hAnsi="宋体" w:hint="eastAsia"/>
        </w:rPr>
        <w:t>若类型</w:t>
      </w:r>
      <w:proofErr w:type="gramEnd"/>
      <w:r w:rsidRPr="00384C74">
        <w:rPr>
          <w:rFonts w:ascii="宋体" w:hAnsi="宋体" w:hint="eastAsia"/>
        </w:rPr>
        <w:t>为</w:t>
      </w:r>
      <w:r w:rsidRPr="00025957">
        <w:rPr>
          <w:position w:val="-4"/>
        </w:rPr>
        <w:object w:dxaOrig="139" w:dyaOrig="260" w14:anchorId="5C1E137E">
          <v:shape id="_x0000_i1043" type="#_x0000_t75" style="width:6.25pt;height:12.5pt" o:ole="">
            <v:imagedata r:id="rId44" o:title=""/>
          </v:shape>
          <o:OLEObject Type="Embed" ProgID="Equation.DSMT4" ShapeID="_x0000_i1043" DrawAspect="Content" ObjectID="_1610827941" r:id="rId45"/>
        </w:object>
      </w:r>
      <w:r w:rsidRPr="00384C74">
        <w:rPr>
          <w:rFonts w:ascii="宋体" w:hAnsi="宋体"/>
        </w:rPr>
        <w:t>，则接下来一个整数</w:t>
      </w:r>
      <w:r w:rsidRPr="00384C74">
        <w:rPr>
          <w:position w:val="-6"/>
        </w:rPr>
        <w:object w:dxaOrig="200" w:dyaOrig="220" w14:anchorId="08DEB20D">
          <v:shape id="_x0000_i1044" type="#_x0000_t75" style="width:10pt;height:10pt" o:ole="">
            <v:imagedata r:id="rId46" o:title=""/>
          </v:shape>
          <o:OLEObject Type="Embed" ProgID="Equation.DSMT4" ShapeID="_x0000_i1044" DrawAspect="Content" ObjectID="_1610827942" r:id="rId47"/>
        </w:object>
      </w:r>
      <w:r w:rsidRPr="00384C74">
        <w:rPr>
          <w:rFonts w:ascii="宋体" w:hAnsi="宋体"/>
        </w:rPr>
        <w:t>，表示新根的编号。</w:t>
      </w:r>
    </w:p>
    <w:p w14:paraId="49F94481" w14:textId="404111B3" w:rsidR="00156500" w:rsidRPr="00384C74" w:rsidRDefault="00156500" w:rsidP="00156500">
      <w:pPr>
        <w:pStyle w:val="NOI6"/>
        <w:rPr>
          <w:rFonts w:ascii="宋体" w:hAnsi="宋体"/>
        </w:rPr>
      </w:pPr>
      <w:proofErr w:type="gramStart"/>
      <w:r w:rsidRPr="00384C74">
        <w:rPr>
          <w:rFonts w:ascii="宋体" w:hAnsi="宋体" w:hint="eastAsia"/>
        </w:rPr>
        <w:t>若类型</w:t>
      </w:r>
      <w:proofErr w:type="gramEnd"/>
      <w:r w:rsidRPr="00384C74">
        <w:rPr>
          <w:rFonts w:ascii="宋体" w:hAnsi="宋体" w:hint="eastAsia"/>
        </w:rPr>
        <w:t>为</w:t>
      </w:r>
      <w:r w:rsidRPr="00025957">
        <w:rPr>
          <w:position w:val="-4"/>
        </w:rPr>
        <w:object w:dxaOrig="200" w:dyaOrig="260" w14:anchorId="62615810">
          <v:shape id="_x0000_i1045" type="#_x0000_t75" style="width:10pt;height:12.5pt" o:ole="">
            <v:imagedata r:id="rId48" o:title=""/>
          </v:shape>
          <o:OLEObject Type="Embed" ProgID="Equation.DSMT4" ShapeID="_x0000_i1045" DrawAspect="Content" ObjectID="_1610827943" r:id="rId49"/>
        </w:object>
      </w:r>
      <w:r w:rsidRPr="00384C74">
        <w:rPr>
          <w:rFonts w:ascii="宋体" w:hAnsi="宋体"/>
        </w:rPr>
        <w:t>，则接下来三个整数与一个字符串，</w:t>
      </w:r>
      <w:r w:rsidRPr="00384C74">
        <w:rPr>
          <w:position w:val="-10"/>
        </w:rPr>
        <w:object w:dxaOrig="960" w:dyaOrig="320" w14:anchorId="4B7C589F">
          <v:shape id="_x0000_i1046" type="#_x0000_t75" style="width:48.2pt;height:16.3pt" o:ole="">
            <v:imagedata r:id="rId50" o:title=""/>
          </v:shape>
          <o:OLEObject Type="Embed" ProgID="Equation.DSMT4" ShapeID="_x0000_i1046" DrawAspect="Content" ObjectID="_1610827944" r:id="rId51"/>
        </w:object>
      </w:r>
      <w:r w:rsidRPr="00384C74">
        <w:rPr>
          <w:rFonts w:ascii="宋体" w:hAnsi="宋体"/>
        </w:rPr>
        <w:t>，分别表示路径两端的节点编号以及增加（或乘上、修改为）的权值。其中若</w:t>
      </w:r>
      <w:r w:rsidRPr="00384C74">
        <w:rPr>
          <w:position w:val="-6"/>
        </w:rPr>
        <w:object w:dxaOrig="340" w:dyaOrig="240" w14:anchorId="7C609A6F">
          <v:shape id="_x0000_i1047" type="#_x0000_t75" style="width:16.3pt;height:12.5pt" o:ole="">
            <v:imagedata r:id="rId52" o:title=""/>
          </v:shape>
          <o:OLEObject Type="Embed" ProgID="Equation.DSMT4" ShapeID="_x0000_i1047" DrawAspect="Content" ObjectID="_1610827945" r:id="rId53"/>
        </w:object>
      </w:r>
      <w:r w:rsidRPr="00384C74">
        <w:rPr>
          <w:rFonts w:ascii="宋体" w:hAnsi="宋体"/>
        </w:rPr>
        <w:t>为</w:t>
      </w:r>
      <w:r w:rsidRPr="00384C74">
        <w:rPr>
          <w:position w:val="-6"/>
        </w:rPr>
        <w:object w:dxaOrig="460" w:dyaOrig="279" w14:anchorId="211189E4">
          <v:shape id="_x0000_i1048" type="#_x0000_t75" style="width:23.8pt;height:13.75pt" o:ole="">
            <v:imagedata r:id="rId54" o:title=""/>
          </v:shape>
          <o:OLEObject Type="Embed" ProgID="Equation.DSMT4" ShapeID="_x0000_i1048" DrawAspect="Content" ObjectID="_1610827946" r:id="rId55"/>
        </w:object>
      </w:r>
      <w:r w:rsidRPr="00384C74">
        <w:rPr>
          <w:rFonts w:ascii="宋体" w:hAnsi="宋体"/>
        </w:rPr>
        <w:t>，为增加，若</w:t>
      </w:r>
      <w:r w:rsidRPr="00384C74">
        <w:rPr>
          <w:position w:val="-6"/>
        </w:rPr>
        <w:object w:dxaOrig="340" w:dyaOrig="240" w14:anchorId="38E3A328">
          <v:shape id="_x0000_i1049" type="#_x0000_t75" style="width:16.3pt;height:12.5pt" o:ole="">
            <v:imagedata r:id="rId52" o:title=""/>
          </v:shape>
          <o:OLEObject Type="Embed" ProgID="Equation.DSMT4" ShapeID="_x0000_i1049" DrawAspect="Content" ObjectID="_1610827947" r:id="rId56"/>
        </w:object>
      </w:r>
      <w:r w:rsidRPr="00384C74">
        <w:rPr>
          <w:rFonts w:ascii="宋体" w:hAnsi="宋体"/>
        </w:rPr>
        <w:t>为</w:t>
      </w:r>
      <w:r w:rsidRPr="00384C74">
        <w:rPr>
          <w:position w:val="-6"/>
        </w:rPr>
        <w:object w:dxaOrig="440" w:dyaOrig="279" w14:anchorId="0FF6F945">
          <v:shape id="_x0000_i1050" type="#_x0000_t75" style="width:21.9pt;height:13.75pt" o:ole="">
            <v:imagedata r:id="rId57" o:title=""/>
          </v:shape>
          <o:OLEObject Type="Embed" ProgID="Equation.DSMT4" ShapeID="_x0000_i1050" DrawAspect="Content" ObjectID="_1610827948" r:id="rId58"/>
        </w:object>
      </w:r>
      <w:r w:rsidRPr="00384C74">
        <w:rPr>
          <w:rFonts w:ascii="宋体" w:hAnsi="宋体"/>
        </w:rPr>
        <w:t>，为乘上，若为</w:t>
      </w:r>
      <w:r w:rsidRPr="00384C74">
        <w:rPr>
          <w:position w:val="-6"/>
        </w:rPr>
        <w:object w:dxaOrig="340" w:dyaOrig="240" w14:anchorId="10C58757">
          <v:shape id="_x0000_i1051" type="#_x0000_t75" style="width:16.3pt;height:12.5pt" o:ole="">
            <v:imagedata r:id="rId52" o:title=""/>
          </v:shape>
          <o:OLEObject Type="Embed" ProgID="Equation.DSMT4" ShapeID="_x0000_i1051" DrawAspect="Content" ObjectID="_1610827949" r:id="rId59"/>
        </w:object>
      </w:r>
      <w:r w:rsidRPr="00384C74">
        <w:rPr>
          <w:rFonts w:ascii="宋体" w:hAnsi="宋体"/>
        </w:rPr>
        <w:t>为</w:t>
      </w:r>
      <m:oMath>
        <m:r>
          <w:rPr>
            <w:rFonts w:ascii="Cambria Math" w:hAnsi="Cambria Math"/>
          </w:rPr>
          <m:t>cover</m:t>
        </m:r>
      </m:oMath>
      <w:r w:rsidRPr="00384C74">
        <w:rPr>
          <w:rFonts w:ascii="宋体" w:hAnsi="宋体"/>
        </w:rPr>
        <w:t>，则为修改为，其中类型</w:t>
      </w:r>
      <w:r w:rsidRPr="00384C74">
        <w:rPr>
          <w:position w:val="-6"/>
        </w:rPr>
        <w:object w:dxaOrig="180" w:dyaOrig="279" w14:anchorId="7C5F54A3">
          <v:shape id="_x0000_i1052" type="#_x0000_t75" style="width:8.75pt;height:13.75pt" o:ole="">
            <v:imagedata r:id="rId60" o:title=""/>
          </v:shape>
          <o:OLEObject Type="Embed" ProgID="Equation.DSMT4" ShapeID="_x0000_i1052" DrawAspect="Content" ObjectID="_1610827950" r:id="rId61"/>
        </w:object>
      </w:r>
      <w:r w:rsidRPr="00384C74">
        <w:rPr>
          <w:rFonts w:ascii="宋体" w:hAnsi="宋体"/>
        </w:rPr>
        <w:t>如此类推。</w:t>
      </w:r>
    </w:p>
    <w:p w14:paraId="7AC5D955" w14:textId="77777777" w:rsidR="00156500" w:rsidRPr="00384C74" w:rsidRDefault="00156500" w:rsidP="00156500">
      <w:pPr>
        <w:pStyle w:val="NOI6"/>
        <w:rPr>
          <w:rFonts w:ascii="宋体" w:hAnsi="宋体"/>
        </w:rPr>
      </w:pPr>
      <w:proofErr w:type="gramStart"/>
      <w:r w:rsidRPr="00384C74">
        <w:rPr>
          <w:rFonts w:ascii="宋体" w:hAnsi="宋体" w:hint="eastAsia"/>
        </w:rPr>
        <w:t>若类型</w:t>
      </w:r>
      <w:proofErr w:type="gramEnd"/>
      <w:r w:rsidRPr="00384C74">
        <w:rPr>
          <w:rFonts w:ascii="宋体" w:hAnsi="宋体" w:hint="eastAsia"/>
        </w:rPr>
        <w:t>为</w:t>
      </w:r>
      <w:r w:rsidRPr="00384C74">
        <w:rPr>
          <w:position w:val="-6"/>
        </w:rPr>
        <w:object w:dxaOrig="180" w:dyaOrig="279" w14:anchorId="703EE666">
          <v:shape id="_x0000_i1053" type="#_x0000_t75" style="width:8.75pt;height:13.75pt" o:ole="">
            <v:imagedata r:id="rId62" o:title=""/>
          </v:shape>
          <o:OLEObject Type="Embed" ProgID="Equation.DSMT4" ShapeID="_x0000_i1053" DrawAspect="Content" ObjectID="_1610827951" r:id="rId63"/>
        </w:object>
      </w:r>
      <w:r w:rsidRPr="00384C74">
        <w:rPr>
          <w:rFonts w:ascii="宋体" w:hAnsi="宋体"/>
        </w:rPr>
        <w:t>，则接下来两个整数与一个字符串</w:t>
      </w:r>
      <w:r w:rsidRPr="00384C74">
        <w:rPr>
          <w:position w:val="-10"/>
        </w:rPr>
        <w:object w:dxaOrig="780" w:dyaOrig="320" w14:anchorId="3819DA8E">
          <v:shape id="_x0000_i1054" type="#_x0000_t75" style="width:38.8pt;height:16.3pt" o:ole="">
            <v:imagedata r:id="rId64" o:title=""/>
          </v:shape>
          <o:OLEObject Type="Embed" ProgID="Equation.DSMT4" ShapeID="_x0000_i1054" DrawAspect="Content" ObjectID="_1610827952" r:id="rId65"/>
        </w:object>
      </w:r>
      <w:r w:rsidRPr="00384C74">
        <w:rPr>
          <w:rFonts w:ascii="宋体" w:hAnsi="宋体"/>
        </w:rPr>
        <w:t>，分别表示子树根节点编号以及增加（或乘上、修改为）的权值。</w:t>
      </w:r>
    </w:p>
    <w:p w14:paraId="132F953B" w14:textId="77777777" w:rsidR="00156500" w:rsidRPr="00384C74" w:rsidRDefault="00156500" w:rsidP="00156500">
      <w:pPr>
        <w:pStyle w:val="NOI6"/>
        <w:rPr>
          <w:rFonts w:ascii="宋体" w:hAnsi="宋体"/>
        </w:rPr>
      </w:pPr>
      <w:proofErr w:type="gramStart"/>
      <w:r w:rsidRPr="00384C74">
        <w:rPr>
          <w:rFonts w:ascii="宋体" w:hAnsi="宋体" w:hint="eastAsia"/>
        </w:rPr>
        <w:t>若类型</w:t>
      </w:r>
      <w:proofErr w:type="gramEnd"/>
      <w:r w:rsidRPr="00384C74">
        <w:rPr>
          <w:rFonts w:ascii="宋体" w:hAnsi="宋体" w:hint="eastAsia"/>
        </w:rPr>
        <w:t>为</w:t>
      </w:r>
      <w:r w:rsidRPr="00025957">
        <w:rPr>
          <w:position w:val="-4"/>
        </w:rPr>
        <w:object w:dxaOrig="200" w:dyaOrig="260" w14:anchorId="52E24B08">
          <v:shape id="_x0000_i1055" type="#_x0000_t75" style="width:10pt;height:12.5pt" o:ole="">
            <v:imagedata r:id="rId66" o:title=""/>
          </v:shape>
          <o:OLEObject Type="Embed" ProgID="Equation.DSMT4" ShapeID="_x0000_i1055" DrawAspect="Content" ObjectID="_1610827953" r:id="rId67"/>
        </w:object>
      </w:r>
      <w:r w:rsidRPr="00384C74">
        <w:rPr>
          <w:rFonts w:ascii="宋体" w:hAnsi="宋体"/>
        </w:rPr>
        <w:t>，则接下来两个整数</w:t>
      </w:r>
      <w:r w:rsidRPr="00384C74">
        <w:rPr>
          <w:position w:val="-10"/>
        </w:rPr>
        <w:object w:dxaOrig="400" w:dyaOrig="260" w14:anchorId="4E655CC1">
          <v:shape id="_x0000_i1056" type="#_x0000_t75" style="width:20.05pt;height:12.5pt" o:ole="">
            <v:imagedata r:id="rId68" o:title=""/>
          </v:shape>
          <o:OLEObject Type="Embed" ProgID="Equation.DSMT4" ShapeID="_x0000_i1056" DrawAspect="Content" ObjectID="_1610827954" r:id="rId69"/>
        </w:object>
      </w:r>
      <w:r w:rsidRPr="00384C74">
        <w:rPr>
          <w:rFonts w:ascii="宋体" w:hAnsi="宋体"/>
        </w:rPr>
        <w:t>，表示路径两端的节点编号。</w:t>
      </w:r>
    </w:p>
    <w:p w14:paraId="237CBBF2" w14:textId="77777777" w:rsidR="00156500" w:rsidRPr="00384C74" w:rsidRDefault="00156500" w:rsidP="00156500">
      <w:pPr>
        <w:pStyle w:val="NOI6"/>
        <w:rPr>
          <w:rFonts w:ascii="宋体" w:hAnsi="宋体"/>
        </w:rPr>
      </w:pPr>
      <w:proofErr w:type="gramStart"/>
      <w:r w:rsidRPr="00384C74">
        <w:rPr>
          <w:rFonts w:ascii="宋体" w:hAnsi="宋体" w:hint="eastAsia"/>
        </w:rPr>
        <w:t>若类型</w:t>
      </w:r>
      <w:proofErr w:type="gramEnd"/>
      <w:r w:rsidRPr="00384C74">
        <w:rPr>
          <w:rFonts w:ascii="宋体" w:hAnsi="宋体" w:hint="eastAsia"/>
        </w:rPr>
        <w:t>为</w:t>
      </w:r>
      <w:r w:rsidRPr="00384C74">
        <w:rPr>
          <w:position w:val="-6"/>
        </w:rPr>
        <w:object w:dxaOrig="180" w:dyaOrig="279" w14:anchorId="21A432B4">
          <v:shape id="_x0000_i1057" type="#_x0000_t75" style="width:8.75pt;height:13.75pt" o:ole="">
            <v:imagedata r:id="rId70" o:title=""/>
          </v:shape>
          <o:OLEObject Type="Embed" ProgID="Equation.DSMT4" ShapeID="_x0000_i1057" DrawAspect="Content" ObjectID="_1610827955" r:id="rId71"/>
        </w:object>
      </w:r>
      <w:r w:rsidRPr="00384C74">
        <w:rPr>
          <w:rFonts w:ascii="宋体" w:hAnsi="宋体"/>
        </w:rPr>
        <w:t>，则接下来一个整数</w:t>
      </w:r>
      <w:r w:rsidRPr="00384C74">
        <w:rPr>
          <w:position w:val="-6"/>
        </w:rPr>
        <w:object w:dxaOrig="200" w:dyaOrig="220" w14:anchorId="3339EE05">
          <v:shape id="_x0000_i1058" type="#_x0000_t75" style="width:10pt;height:10pt" o:ole="">
            <v:imagedata r:id="rId72" o:title=""/>
          </v:shape>
          <o:OLEObject Type="Embed" ProgID="Equation.DSMT4" ShapeID="_x0000_i1058" DrawAspect="Content" ObjectID="_1610827956" r:id="rId73"/>
        </w:object>
      </w:r>
      <w:r w:rsidRPr="00384C74">
        <w:rPr>
          <w:rFonts w:ascii="宋体" w:hAnsi="宋体"/>
        </w:rPr>
        <w:t>，表示子树根节点编号。</w:t>
      </w:r>
    </w:p>
    <w:p w14:paraId="0342FFA5" w14:textId="77777777" w:rsidR="00156500" w:rsidRPr="00384C74" w:rsidRDefault="00156500" w:rsidP="00156500">
      <w:pPr>
        <w:pStyle w:val="NOI6"/>
        <w:rPr>
          <w:rFonts w:ascii="宋体" w:hAnsi="宋体"/>
        </w:rPr>
      </w:pPr>
      <w:proofErr w:type="gramStart"/>
      <w:r w:rsidRPr="00384C74">
        <w:rPr>
          <w:rFonts w:ascii="宋体" w:hAnsi="宋体" w:hint="eastAsia"/>
        </w:rPr>
        <w:t>若类型</w:t>
      </w:r>
      <w:proofErr w:type="gramEnd"/>
      <w:r w:rsidRPr="00384C74">
        <w:rPr>
          <w:rFonts w:ascii="宋体" w:hAnsi="宋体" w:hint="eastAsia"/>
        </w:rPr>
        <w:t>为</w:t>
      </w:r>
      <w:r w:rsidRPr="00384C74">
        <w:rPr>
          <w:position w:val="-6"/>
        </w:rPr>
        <w:object w:dxaOrig="200" w:dyaOrig="279" w14:anchorId="506D0C5C">
          <v:shape id="_x0000_i1059" type="#_x0000_t75" style="width:10pt;height:13.75pt" o:ole="">
            <v:imagedata r:id="rId74" o:title=""/>
          </v:shape>
          <o:OLEObject Type="Embed" ProgID="Equation.DSMT4" ShapeID="_x0000_i1059" DrawAspect="Content" ObjectID="_1610827957" r:id="rId75"/>
        </w:object>
      </w:r>
      <w:r w:rsidRPr="00384C74">
        <w:rPr>
          <w:rFonts w:ascii="宋体" w:hAnsi="宋体"/>
        </w:rPr>
        <w:t>，则接下来两个整数</w:t>
      </w:r>
      <w:r w:rsidRPr="00384C74">
        <w:rPr>
          <w:position w:val="-10"/>
        </w:rPr>
        <w:object w:dxaOrig="400" w:dyaOrig="260" w14:anchorId="027FF766">
          <v:shape id="_x0000_i1060" type="#_x0000_t75" style="width:20.05pt;height:12.5pt" o:ole="">
            <v:imagedata r:id="rId68" o:title=""/>
          </v:shape>
          <o:OLEObject Type="Embed" ProgID="Equation.DSMT4" ShapeID="_x0000_i1060" DrawAspect="Content" ObjectID="_1610827958" r:id="rId76"/>
        </w:object>
      </w:r>
      <w:r w:rsidRPr="00384C74">
        <w:rPr>
          <w:rFonts w:ascii="宋体" w:hAnsi="宋体"/>
        </w:rPr>
        <w:t>，表示两个查询节点。</w:t>
      </w:r>
    </w:p>
    <w:p w14:paraId="3C56106B" w14:textId="77777777" w:rsidR="00156500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其中所有查询都对</w:t>
      </w:r>
      <w:r w:rsidRPr="00384C74">
        <w:rPr>
          <w:position w:val="-6"/>
        </w:rPr>
        <w:object w:dxaOrig="1140" w:dyaOrig="279" w14:anchorId="0242AC98">
          <v:shape id="_x0000_i1061" type="#_x0000_t75" style="width:56.95pt;height:13.75pt" o:ole="">
            <v:imagedata r:id="rId77" o:title=""/>
          </v:shape>
          <o:OLEObject Type="Embed" ProgID="Equation.DSMT4" ShapeID="_x0000_i1061" DrawAspect="Content" ObjectID="_1610827959" r:id="rId78"/>
        </w:object>
      </w:r>
      <w:r w:rsidRPr="00384C74">
        <w:rPr>
          <w:rFonts w:ascii="宋体" w:hAnsi="宋体"/>
        </w:rPr>
        <w:t>取模。</w:t>
      </w:r>
    </w:p>
    <w:p w14:paraId="4CC0AA8B" w14:textId="77777777" w:rsidR="00156500" w:rsidRDefault="00156500" w:rsidP="00156500">
      <w:pPr>
        <w:rPr>
          <w:rFonts w:ascii="宋体" w:hAnsi="宋体"/>
        </w:rPr>
      </w:pPr>
    </w:p>
    <w:p w14:paraId="286AFD91" w14:textId="77777777" w:rsidR="00156500" w:rsidRDefault="00AE7DB0" w:rsidP="00156500">
      <w:pPr>
        <w:pStyle w:val="NOI5"/>
      </w:pPr>
      <w:r>
        <w:rPr>
          <w:rFonts w:hint="eastAsia"/>
        </w:rPr>
        <w:t>【输出格式】</w:t>
      </w:r>
    </w:p>
    <w:p w14:paraId="1DA904DE" w14:textId="77777777" w:rsidR="00156500" w:rsidRDefault="00156500" w:rsidP="00156500">
      <w:pPr>
        <w:pStyle w:val="NOI6"/>
        <w:rPr>
          <w:rFonts w:ascii="宋体" w:hAnsi="宋体"/>
        </w:rPr>
      </w:pPr>
      <w:r w:rsidRPr="00384C74">
        <w:rPr>
          <w:rFonts w:ascii="宋体" w:hAnsi="宋体" w:hint="eastAsia"/>
        </w:rPr>
        <w:t>对于每一个类型为</w:t>
      </w:r>
      <w:r w:rsidRPr="00025957">
        <w:rPr>
          <w:position w:val="-4"/>
        </w:rPr>
        <w:object w:dxaOrig="200" w:dyaOrig="260" w14:anchorId="6359B899">
          <v:shape id="_x0000_i1062" type="#_x0000_t75" style="width:10pt;height:12.5pt" o:ole="">
            <v:imagedata r:id="rId79" o:title=""/>
          </v:shape>
          <o:OLEObject Type="Embed" ProgID="Equation.DSMT4" ShapeID="_x0000_i1062" DrawAspect="Content" ObjectID="_1610827960" r:id="rId80"/>
        </w:object>
      </w:r>
      <w:proofErr w:type="gramStart"/>
      <w:r w:rsidRPr="00384C74">
        <w:rPr>
          <w:rFonts w:ascii="宋体" w:hAnsi="宋体"/>
        </w:rPr>
        <w:t>或</w:t>
      </w:r>
      <w:r w:rsidRPr="00384C74">
        <w:rPr>
          <w:position w:val="-6"/>
        </w:rPr>
        <w:object w:dxaOrig="180" w:dyaOrig="279" w14:anchorId="040BBC33">
          <v:shape id="_x0000_i1063" type="#_x0000_t75" style="width:8.75pt;height:13.75pt" o:ole="">
            <v:imagedata r:id="rId81" o:title=""/>
          </v:shape>
          <o:OLEObject Type="Embed" ProgID="Equation.DSMT4" ShapeID="_x0000_i1063" DrawAspect="Content" ObjectID="_1610827961" r:id="rId82"/>
        </w:object>
      </w:r>
      <w:r w:rsidRPr="00384C74">
        <w:rPr>
          <w:rFonts w:ascii="宋体" w:hAnsi="宋体"/>
        </w:rPr>
        <w:t>或</w:t>
      </w:r>
      <w:proofErr w:type="gramEnd"/>
      <w:r w:rsidRPr="00384C74">
        <w:rPr>
          <w:position w:val="-6"/>
        </w:rPr>
        <w:object w:dxaOrig="200" w:dyaOrig="279" w14:anchorId="513F923F">
          <v:shape id="_x0000_i1064" type="#_x0000_t75" style="width:10pt;height:13.75pt" o:ole="">
            <v:imagedata r:id="rId83" o:title=""/>
          </v:shape>
          <o:OLEObject Type="Embed" ProgID="Equation.DSMT4" ShapeID="_x0000_i1064" DrawAspect="Content" ObjectID="_1610827962" r:id="rId84"/>
        </w:object>
      </w:r>
      <w:r w:rsidRPr="00384C74">
        <w:rPr>
          <w:rFonts w:ascii="宋体" w:hAnsi="宋体"/>
        </w:rPr>
        <w:t>的操作，输出一行一个整数表示答案。</w:t>
      </w:r>
    </w:p>
    <w:p w14:paraId="1969E641" w14:textId="79BC517D" w:rsidR="00AE7DB0" w:rsidRDefault="00AE7DB0" w:rsidP="00156500">
      <w:pPr>
        <w:pStyle w:val="NOI5"/>
      </w:pPr>
      <w:r>
        <w:rPr>
          <w:rFonts w:hint="eastAsia"/>
        </w:rPr>
        <w:t>【样例输入】</w:t>
      </w:r>
    </w:p>
    <w:p w14:paraId="1C7E4625" w14:textId="77777777" w:rsidR="00156500" w:rsidRPr="00156500" w:rsidRDefault="00156500" w:rsidP="00156500">
      <w:pPr>
        <w:pStyle w:val="NOI7"/>
      </w:pPr>
      <w:r w:rsidRPr="00156500">
        <w:t>5 5</w:t>
      </w:r>
    </w:p>
    <w:p w14:paraId="3355BF5A" w14:textId="77777777" w:rsidR="00156500" w:rsidRPr="00156500" w:rsidRDefault="00156500" w:rsidP="00156500">
      <w:pPr>
        <w:pStyle w:val="NOI7"/>
      </w:pPr>
      <w:r w:rsidRPr="00156500">
        <w:t xml:space="preserve">5 3 1 4 3 </w:t>
      </w:r>
    </w:p>
    <w:p w14:paraId="7B9AA53A" w14:textId="77777777" w:rsidR="00156500" w:rsidRPr="00156500" w:rsidRDefault="00156500" w:rsidP="00156500">
      <w:pPr>
        <w:pStyle w:val="NOI7"/>
      </w:pPr>
      <w:r w:rsidRPr="00156500">
        <w:t>1 2</w:t>
      </w:r>
    </w:p>
    <w:p w14:paraId="76C1917C" w14:textId="77777777" w:rsidR="00156500" w:rsidRPr="00156500" w:rsidRDefault="00156500" w:rsidP="00156500">
      <w:pPr>
        <w:pStyle w:val="NOI7"/>
      </w:pPr>
      <w:r w:rsidRPr="00156500">
        <w:t>2 3</w:t>
      </w:r>
    </w:p>
    <w:p w14:paraId="7AF74624" w14:textId="77777777" w:rsidR="00156500" w:rsidRPr="00156500" w:rsidRDefault="00156500" w:rsidP="00156500">
      <w:pPr>
        <w:pStyle w:val="NOI7"/>
      </w:pPr>
      <w:r w:rsidRPr="00156500">
        <w:t>3 4</w:t>
      </w:r>
    </w:p>
    <w:p w14:paraId="7B4ADC45" w14:textId="77777777" w:rsidR="00156500" w:rsidRPr="00156500" w:rsidRDefault="00156500" w:rsidP="00156500">
      <w:pPr>
        <w:pStyle w:val="NOI7"/>
      </w:pPr>
      <w:r w:rsidRPr="00156500">
        <w:t>4 5</w:t>
      </w:r>
    </w:p>
    <w:p w14:paraId="01F13363" w14:textId="77777777" w:rsidR="00156500" w:rsidRPr="00156500" w:rsidRDefault="00156500" w:rsidP="00156500">
      <w:pPr>
        <w:pStyle w:val="NOI7"/>
      </w:pPr>
      <w:r w:rsidRPr="00156500">
        <w:t>5 1</w:t>
      </w:r>
    </w:p>
    <w:p w14:paraId="1D4D1B3C" w14:textId="77777777" w:rsidR="00156500" w:rsidRPr="00156500" w:rsidRDefault="00156500" w:rsidP="00156500">
      <w:pPr>
        <w:pStyle w:val="NOI7"/>
      </w:pPr>
      <w:r w:rsidRPr="00156500">
        <w:t>4 2 3</w:t>
      </w:r>
    </w:p>
    <w:p w14:paraId="321A7E1A" w14:textId="77777777" w:rsidR="00156500" w:rsidRPr="00156500" w:rsidRDefault="00156500" w:rsidP="00156500">
      <w:pPr>
        <w:pStyle w:val="NOI7"/>
      </w:pPr>
      <w:r w:rsidRPr="00156500">
        <w:t>4 5 2</w:t>
      </w:r>
    </w:p>
    <w:p w14:paraId="3D6489DB" w14:textId="77777777" w:rsidR="00156500" w:rsidRPr="00156500" w:rsidRDefault="00156500" w:rsidP="00156500">
      <w:pPr>
        <w:pStyle w:val="NOI7"/>
      </w:pPr>
      <w:r w:rsidRPr="00156500">
        <w:t xml:space="preserve">3 1 1 </w:t>
      </w:r>
      <w:proofErr w:type="spellStart"/>
      <w:r w:rsidRPr="00156500">
        <w:t>mul</w:t>
      </w:r>
      <w:proofErr w:type="spellEnd"/>
    </w:p>
    <w:p w14:paraId="0F8D2B04" w14:textId="77777777" w:rsidR="00156500" w:rsidRDefault="00156500" w:rsidP="00156500">
      <w:pPr>
        <w:pStyle w:val="NOI7"/>
        <w:rPr>
          <w:bCs/>
        </w:rPr>
      </w:pPr>
      <w:r w:rsidRPr="00156500">
        <w:t>1 4</w:t>
      </w:r>
    </w:p>
    <w:p w14:paraId="069FFF20" w14:textId="56C284B6" w:rsidR="00AE7DB0" w:rsidRDefault="00AE7DB0" w:rsidP="00156500">
      <w:pPr>
        <w:pStyle w:val="NOI5"/>
      </w:pPr>
      <w:r>
        <w:rPr>
          <w:rFonts w:hint="eastAsia"/>
        </w:rPr>
        <w:t>【样例输出】</w:t>
      </w:r>
    </w:p>
    <w:p w14:paraId="430B2519" w14:textId="2E64486A" w:rsidR="00AE7DB0" w:rsidRDefault="00156500" w:rsidP="00AE7DB0">
      <w:pPr>
        <w:pStyle w:val="NOI7"/>
      </w:pPr>
      <w:r>
        <w:rPr>
          <w:rFonts w:hint="eastAsia"/>
        </w:rPr>
        <w:t>5</w:t>
      </w:r>
    </w:p>
    <w:p w14:paraId="583AD6A2" w14:textId="6C3D18CA" w:rsidR="00156500" w:rsidRDefault="00156500" w:rsidP="00156500">
      <w:pPr>
        <w:pStyle w:val="NOI7"/>
      </w:pPr>
      <w:r>
        <w:rPr>
          <w:rFonts w:hint="eastAsia"/>
        </w:rPr>
        <w:t>4</w:t>
      </w:r>
    </w:p>
    <w:p w14:paraId="602610EA" w14:textId="1E0804BF" w:rsidR="00AE7DB0" w:rsidRDefault="00156500" w:rsidP="00156500">
      <w:pPr>
        <w:pStyle w:val="NOI7"/>
      </w:pPr>
      <w:r>
        <w:rPr>
          <w:rFonts w:hint="eastAsia"/>
        </w:rPr>
        <w:t>11</w:t>
      </w:r>
    </w:p>
    <w:p w14:paraId="06DEA27C" w14:textId="57CC03F0" w:rsidR="00C53222" w:rsidRPr="00C53222" w:rsidRDefault="00063828" w:rsidP="00C53222">
      <w:pPr>
        <w:pStyle w:val="NOI5"/>
      </w:pPr>
      <w:r>
        <w:rPr>
          <w:rFonts w:hint="eastAsia"/>
        </w:rPr>
        <w:t>【提示】</w:t>
      </w:r>
    </w:p>
    <w:p w14:paraId="014F5E60" w14:textId="228D2D74" w:rsidR="000F2758" w:rsidRPr="005D0CC3" w:rsidRDefault="00063828" w:rsidP="000F2758">
      <w:pPr>
        <w:pStyle w:val="NOI6"/>
        <w:rPr>
          <w:rStyle w:val="NOIChar6"/>
        </w:rPr>
      </w:pPr>
      <w:r>
        <w:rPr>
          <w:rFonts w:hint="eastAsia"/>
        </w:rPr>
        <w:t>c</w:t>
      </w:r>
      <w:r>
        <w:t>heck</w:t>
      </w:r>
      <w:r w:rsidR="006A5DF9">
        <w:t>er</w:t>
      </w:r>
      <w:r>
        <w:t>.exe</w:t>
      </w:r>
      <w:r w:rsidR="006A5DF9">
        <w:rPr>
          <w:rFonts w:hint="eastAsia"/>
        </w:rPr>
        <w:t>文件是小</w:t>
      </w:r>
      <w:r w:rsidR="006A5DF9">
        <w:rPr>
          <w:rFonts w:hint="eastAsia"/>
        </w:rPr>
        <w:t>A</w:t>
      </w:r>
      <w:r w:rsidR="006A5DF9">
        <w:rPr>
          <w:rFonts w:hint="eastAsia"/>
        </w:rPr>
        <w:t>专门为你准备的</w:t>
      </w:r>
      <w:r w:rsidR="006A5DF9">
        <w:rPr>
          <w:rFonts w:hint="eastAsia"/>
        </w:rPr>
        <w:t>A</w:t>
      </w:r>
      <w:r w:rsidR="006A5DF9">
        <w:t>K</w:t>
      </w:r>
      <w:r w:rsidR="006A5DF9">
        <w:rPr>
          <w:rFonts w:hint="eastAsia"/>
        </w:rPr>
        <w:t>模拟赛</w:t>
      </w:r>
      <w:r w:rsidR="00C53222">
        <w:rPr>
          <w:rFonts w:hint="eastAsia"/>
        </w:rPr>
        <w:t>的</w:t>
      </w:r>
      <w:r w:rsidR="006A5DF9">
        <w:rPr>
          <w:rFonts w:hint="eastAsia"/>
        </w:rPr>
        <w:t>工具</w:t>
      </w:r>
      <w:r>
        <w:rPr>
          <w:rFonts w:hint="eastAsia"/>
        </w:rPr>
        <w:t>，是标程的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文件。</w:t>
      </w:r>
    </w:p>
    <w:p w14:paraId="5CE44AF6" w14:textId="2B7C03CF" w:rsidR="000F2758" w:rsidRPr="005D0CC3" w:rsidRDefault="000F2758" w:rsidP="000F2758">
      <w:pPr>
        <w:ind w:firstLineChars="200" w:firstLine="480"/>
        <w:rPr>
          <w:rStyle w:val="NOIChar6"/>
        </w:rPr>
      </w:pPr>
      <w:r w:rsidRPr="005D0CC3">
        <w:rPr>
          <w:rStyle w:val="NOIChar6"/>
          <w:rFonts w:hint="eastAsia"/>
        </w:rPr>
        <w:t>请注意常数因子带来的程序效率上的影响与对于</w:t>
      </w:r>
      <w:r w:rsidR="00803333">
        <w:rPr>
          <w:rStyle w:val="NOIChar6"/>
          <w:rFonts w:hint="eastAsia"/>
        </w:rPr>
        <w:t>取模</w:t>
      </w:r>
      <w:r w:rsidRPr="005D0CC3">
        <w:rPr>
          <w:rStyle w:val="NOIChar6"/>
          <w:rFonts w:hint="eastAsia"/>
        </w:rPr>
        <w:t>的要求。</w:t>
      </w:r>
    </w:p>
    <w:p w14:paraId="2E33D186" w14:textId="572F6385" w:rsidR="000F2758" w:rsidRPr="000F2758" w:rsidRDefault="000F2758" w:rsidP="000F2758">
      <w:pPr>
        <w:ind w:firstLineChars="200" w:firstLine="480"/>
        <w:rPr>
          <w:sz w:val="24"/>
          <w:szCs w:val="24"/>
        </w:rPr>
      </w:pPr>
      <w:r w:rsidRPr="005D0CC3">
        <w:rPr>
          <w:rStyle w:val="NOIChar6"/>
          <w:rFonts w:hint="eastAsia"/>
        </w:rPr>
        <w:t>因为测试点较多，时间较大，若不能完成</w:t>
      </w:r>
      <w:proofErr w:type="gramStart"/>
      <w:r w:rsidRPr="005D0CC3">
        <w:rPr>
          <w:rStyle w:val="NOIChar6"/>
          <w:rFonts w:hint="eastAsia"/>
        </w:rPr>
        <w:t>一</w:t>
      </w:r>
      <w:proofErr w:type="gramEnd"/>
      <w:r w:rsidRPr="005D0CC3">
        <w:rPr>
          <w:rStyle w:val="NOIChar6"/>
          <w:rFonts w:hint="eastAsia"/>
        </w:rPr>
        <w:t>个子任务，</w:t>
      </w:r>
      <w:proofErr w:type="gramStart"/>
      <w:r w:rsidRPr="005D0CC3">
        <w:rPr>
          <w:rStyle w:val="NOIChar6"/>
          <w:rFonts w:hint="eastAsia"/>
        </w:rPr>
        <w:t>请特判一</w:t>
      </w:r>
      <w:proofErr w:type="gramEnd"/>
      <w:r w:rsidRPr="005D0CC3">
        <w:rPr>
          <w:rStyle w:val="NOIChar6"/>
          <w:rFonts w:hint="eastAsia"/>
        </w:rPr>
        <w:t>下退出。</w:t>
      </w:r>
    </w:p>
    <w:p w14:paraId="6E3062CD" w14:textId="551FBF6F" w:rsidR="00156500" w:rsidRDefault="00AE7DB0" w:rsidP="00156500">
      <w:pPr>
        <w:pStyle w:val="NOI5"/>
      </w:pPr>
      <w:r>
        <w:rPr>
          <w:rFonts w:hint="eastAsia"/>
        </w:rPr>
        <w:t>【数据规模与约定】</w:t>
      </w:r>
    </w:p>
    <w:p w14:paraId="3DFFD5DF" w14:textId="79E3772E" w:rsidR="00F11FB8" w:rsidRPr="00F11FB8" w:rsidRDefault="00F11FB8" w:rsidP="00F11FB8">
      <w:pPr>
        <w:pStyle w:val="NOI6"/>
      </w:pPr>
      <w:r>
        <w:rPr>
          <w:rFonts w:hint="eastAsia"/>
        </w:rPr>
        <w:t>对于</w:t>
      </w:r>
      <w:r w:rsidR="005D0CC3">
        <w:rPr>
          <w:rFonts w:hint="eastAsia"/>
        </w:rPr>
        <w:t>每个子任务，前</w:t>
      </w:r>
      <w:r w:rsidR="00DE43D7">
        <w:rPr>
          <w:rFonts w:hint="eastAsia"/>
        </w:rPr>
        <w:t>一半</w:t>
      </w:r>
      <w:r w:rsidR="005D0CC3" w:rsidRPr="00F11FB8">
        <w:rPr>
          <w:rStyle w:val="NOIChar6"/>
        </w:rPr>
        <w:t>的数据</w:t>
      </w:r>
      <w:r w:rsidR="005D0CC3">
        <w:rPr>
          <w:rStyle w:val="NOIChar6"/>
          <w:rFonts w:hint="eastAsia"/>
        </w:rPr>
        <w:t>均无</w:t>
      </w:r>
      <w:r w:rsidR="005D0CC3" w:rsidRPr="00384C74">
        <w:rPr>
          <w:position w:val="-6"/>
        </w:rPr>
        <w:object w:dxaOrig="200" w:dyaOrig="279" w14:anchorId="01CA1A13">
          <v:shape id="_x0000_i1065" type="#_x0000_t75" style="width:10pt;height:13.75pt" o:ole="">
            <v:imagedata r:id="rId85" o:title=""/>
          </v:shape>
          <o:OLEObject Type="Embed" ProgID="Equation.DSMT4" ShapeID="_x0000_i1065" DrawAspect="Content" ObjectID="_1610827963" r:id="rId86"/>
        </w:object>
      </w:r>
      <w:r w:rsidR="005D0CC3">
        <w:rPr>
          <w:rStyle w:val="NOIChar6"/>
          <w:rFonts w:hint="eastAsia"/>
        </w:rPr>
        <w:t>操作。</w:t>
      </w:r>
    </w:p>
    <w:p w14:paraId="4A181690" w14:textId="34D4B786" w:rsidR="00156500" w:rsidRPr="00384C74" w:rsidRDefault="00156500" w:rsidP="00F11FB8">
      <w:pPr>
        <w:ind w:firstLineChars="200" w:firstLine="480"/>
        <w:rPr>
          <w:rFonts w:ascii="宋体" w:hAnsi="宋体"/>
        </w:rPr>
      </w:pPr>
      <w:r w:rsidRPr="00F11FB8">
        <w:rPr>
          <w:rStyle w:val="NOIChar6"/>
          <w:rFonts w:hint="eastAsia"/>
        </w:rPr>
        <w:t>对于</w:t>
      </w:r>
      <w:r w:rsidRPr="00384C74">
        <w:rPr>
          <w:position w:val="-6"/>
        </w:rPr>
        <w:object w:dxaOrig="520" w:dyaOrig="279" w14:anchorId="206A20B0">
          <v:shape id="_x0000_i1066" type="#_x0000_t75" style="width:25.65pt;height:13.75pt" o:ole="">
            <v:imagedata r:id="rId87" o:title=""/>
          </v:shape>
          <o:OLEObject Type="Embed" ProgID="Equation.DSMT4" ShapeID="_x0000_i1066" DrawAspect="Content" ObjectID="_1610827964" r:id="rId88"/>
        </w:object>
      </w:r>
      <w:r w:rsidRPr="00F11FB8">
        <w:rPr>
          <w:rStyle w:val="NOIChar6"/>
        </w:rPr>
        <w:t>的数据，</w:t>
      </w:r>
      <w:r w:rsidRPr="00384C74">
        <w:rPr>
          <w:position w:val="-10"/>
        </w:rPr>
        <w:object w:dxaOrig="920" w:dyaOrig="320" w14:anchorId="2274C699">
          <v:shape id="_x0000_i1067" type="#_x0000_t75" style="width:46.35pt;height:16.3pt" o:ole="">
            <v:imagedata r:id="rId89" o:title=""/>
          </v:shape>
          <o:OLEObject Type="Embed" ProgID="Equation.DSMT4" ShapeID="_x0000_i1067" DrawAspect="Content" ObjectID="_1610827965" r:id="rId90"/>
        </w:object>
      </w:r>
      <w:r w:rsidRPr="00384C74">
        <w:rPr>
          <w:rFonts w:ascii="宋体" w:hAnsi="宋体"/>
        </w:rPr>
        <w:t>。</w:t>
      </w:r>
    </w:p>
    <w:p w14:paraId="19266107" w14:textId="27E0BE7D" w:rsidR="00156500" w:rsidRPr="00384C74" w:rsidRDefault="00156500" w:rsidP="00FE2235">
      <w:pPr>
        <w:ind w:firstLineChars="200" w:firstLine="480"/>
        <w:rPr>
          <w:rFonts w:ascii="宋体" w:hAnsi="宋体"/>
        </w:rPr>
      </w:pPr>
      <w:r w:rsidRPr="00F11FB8">
        <w:rPr>
          <w:rStyle w:val="NOIChar6"/>
          <w:rFonts w:hint="eastAsia"/>
        </w:rPr>
        <w:t>对于</w:t>
      </w:r>
      <w:r w:rsidRPr="00384C74">
        <w:rPr>
          <w:position w:val="-6"/>
        </w:rPr>
        <w:object w:dxaOrig="520" w:dyaOrig="279" w14:anchorId="74F39A12">
          <v:shape id="_x0000_i1068" type="#_x0000_t75" style="width:25.65pt;height:13.75pt" o:ole="">
            <v:imagedata r:id="rId91" o:title=""/>
          </v:shape>
          <o:OLEObject Type="Embed" ProgID="Equation.DSMT4" ShapeID="_x0000_i1068" DrawAspect="Content" ObjectID="_1610827966" r:id="rId92"/>
        </w:object>
      </w:r>
      <w:r w:rsidRPr="00F11FB8">
        <w:rPr>
          <w:rStyle w:val="NOIChar6"/>
        </w:rPr>
        <w:t>的数据</w:t>
      </w:r>
      <w:r w:rsidRPr="00384C74">
        <w:rPr>
          <w:rFonts w:ascii="宋体" w:hAnsi="宋体"/>
        </w:rPr>
        <w:t>，</w:t>
      </w:r>
      <w:r w:rsidRPr="00384C74">
        <w:rPr>
          <w:position w:val="-10"/>
        </w:rPr>
        <w:object w:dxaOrig="1160" w:dyaOrig="320" w14:anchorId="406A911C">
          <v:shape id="_x0000_i1069" type="#_x0000_t75" style="width:58.25pt;height:16.3pt" o:ole="">
            <v:imagedata r:id="rId93" o:title=""/>
          </v:shape>
          <o:OLEObject Type="Embed" ProgID="Equation.DSMT4" ShapeID="_x0000_i1069" DrawAspect="Content" ObjectID="_1610827967" r:id="rId94"/>
        </w:object>
      </w:r>
      <w:r w:rsidRPr="00384C74">
        <w:rPr>
          <w:rFonts w:ascii="宋体" w:hAnsi="宋体"/>
        </w:rPr>
        <w:t>。</w:t>
      </w:r>
    </w:p>
    <w:p w14:paraId="12B443FA" w14:textId="14CC3DC8" w:rsidR="00F11FB8" w:rsidRPr="00F11FB8" w:rsidRDefault="00A54472" w:rsidP="000F2758">
      <w:pPr>
        <w:pStyle w:val="NOI6"/>
      </w:pPr>
      <w:r>
        <w:rPr>
          <w:rFonts w:hint="eastAsia"/>
        </w:rPr>
        <w:t>对于</w:t>
      </w:r>
      <w:r w:rsidRPr="00384C74">
        <w:rPr>
          <w:position w:val="-6"/>
        </w:rPr>
        <w:object w:dxaOrig="620" w:dyaOrig="279" w14:anchorId="534DC0A7">
          <v:shape id="_x0000_i1070" type="#_x0000_t75" style="width:30.7pt;height:13.75pt" o:ole="">
            <v:imagedata r:id="rId95" o:title=""/>
          </v:shape>
          <o:OLEObject Type="Embed" ProgID="Equation.DSMT4" ShapeID="_x0000_i1070" DrawAspect="Content" ObjectID="_1610827968" r:id="rId96"/>
        </w:object>
      </w:r>
      <w:r w:rsidR="00156500" w:rsidRPr="00384C74">
        <w:t>的数据，</w:t>
      </w:r>
      <w:r w:rsidR="00156500" w:rsidRPr="00384C74">
        <w:rPr>
          <w:position w:val="-10"/>
        </w:rPr>
        <w:object w:dxaOrig="1300" w:dyaOrig="360" w14:anchorId="68E4AC91">
          <v:shape id="_x0000_i1071" type="#_x0000_t75" style="width:65.75pt;height:18.15pt" o:ole="">
            <v:imagedata r:id="rId97" o:title=""/>
          </v:shape>
          <o:OLEObject Type="Embed" ProgID="Equation.DSMT4" ShapeID="_x0000_i1071" DrawAspect="Content" ObjectID="_1610827969" r:id="rId98"/>
        </w:object>
      </w:r>
      <w:r w:rsidR="00156500" w:rsidRPr="00384C74">
        <w:t>。其中</w:t>
      </w:r>
      <w:r w:rsidR="00156500" w:rsidRPr="00384C74">
        <w:rPr>
          <w:position w:val="-6"/>
        </w:rPr>
        <w:object w:dxaOrig="520" w:dyaOrig="279" w14:anchorId="27BD3814">
          <v:shape id="_x0000_i1072" type="#_x0000_t75" style="width:25.65pt;height:13.75pt" o:ole="">
            <v:imagedata r:id="rId91" o:title=""/>
          </v:shape>
          <o:OLEObject Type="Embed" ProgID="Equation.DSMT4" ShapeID="_x0000_i1072" DrawAspect="Content" ObjectID="_1610827970" r:id="rId99"/>
        </w:object>
      </w:r>
      <w:r w:rsidR="00156500" w:rsidRPr="00384C74">
        <w:t>的数据，数据是一条链，满足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="00156500" w:rsidRPr="00384C74">
        <w:t>。</w:t>
      </w:r>
    </w:p>
    <w:p w14:paraId="094C426B" w14:textId="1B4D2A7C" w:rsidR="005F34E3" w:rsidRPr="000F2758" w:rsidRDefault="00156500" w:rsidP="000F2758">
      <w:pPr>
        <w:ind w:firstLineChars="200" w:firstLine="480"/>
        <w:rPr>
          <w:sz w:val="24"/>
          <w:szCs w:val="24"/>
        </w:rPr>
      </w:pPr>
      <w:r w:rsidRPr="005D0CC3">
        <w:rPr>
          <w:rStyle w:val="NOIChar6"/>
          <w:rFonts w:hint="eastAsia"/>
        </w:rPr>
        <w:t>对于</w:t>
      </w:r>
      <w:r w:rsidR="00F11FB8" w:rsidRPr="005D0CC3">
        <w:rPr>
          <w:rStyle w:val="NOIChar6"/>
          <w:rFonts w:hint="eastAsia"/>
        </w:rPr>
        <w:t>全部</w:t>
      </w:r>
      <w:r w:rsidRPr="005D0CC3">
        <w:rPr>
          <w:rStyle w:val="NOIChar6"/>
        </w:rPr>
        <w:t>数据，</w:t>
      </w:r>
      <w:r w:rsidRPr="00384C74">
        <w:rPr>
          <w:position w:val="-12"/>
        </w:rPr>
        <w:object w:dxaOrig="1600" w:dyaOrig="380" w14:anchorId="0190194C">
          <v:shape id="_x0000_i1073" type="#_x0000_t75" style="width:80.75pt;height:18.8pt" o:ole="">
            <v:imagedata r:id="rId100" o:title=""/>
          </v:shape>
          <o:OLEObject Type="Embed" ProgID="Equation.DSMT4" ShapeID="_x0000_i1073" DrawAspect="Content" ObjectID="_1610827971" r:id="rId101"/>
        </w:object>
      </w:r>
      <w:r>
        <w:rPr>
          <w:rFonts w:hint="eastAsia"/>
        </w:rPr>
        <w:t>,</w:t>
      </w:r>
      <w:r w:rsidRPr="00384C74">
        <w:rPr>
          <w:position w:val="-6"/>
        </w:rPr>
        <w:object w:dxaOrig="1020" w:dyaOrig="320" w14:anchorId="10272DE3">
          <v:shape id="_x0000_i1074" type="#_x0000_t75" style="width:50.7pt;height:16.3pt" o:ole="">
            <v:imagedata r:id="rId102" o:title=""/>
          </v:shape>
          <o:OLEObject Type="Embed" ProgID="Equation.DSMT4" ShapeID="_x0000_i1074" DrawAspect="Content" ObjectID="_1610827972" r:id="rId103"/>
        </w:object>
      </w:r>
      <w:r w:rsidRPr="00384C74">
        <w:rPr>
          <w:rFonts w:ascii="宋体" w:hAnsi="宋体"/>
        </w:rPr>
        <w:t>。</w:t>
      </w:r>
    </w:p>
    <w:p w14:paraId="438AA1D0" w14:textId="07EB3EB1" w:rsidR="00D23E80" w:rsidRDefault="00683173" w:rsidP="00D23E80">
      <w:pPr>
        <w:pStyle w:val="NOI4"/>
      </w:pPr>
      <w:r>
        <w:rPr>
          <w:rFonts w:hint="eastAsia"/>
        </w:rPr>
        <w:lastRenderedPageBreak/>
        <w:t>组合数问题</w:t>
      </w:r>
    </w:p>
    <w:p w14:paraId="66D0BBF4" w14:textId="40ED62CE" w:rsidR="00683173" w:rsidRDefault="00683173" w:rsidP="00683173">
      <w:pPr>
        <w:pStyle w:val="NOI5"/>
      </w:pPr>
      <w:r>
        <w:rPr>
          <w:rFonts w:hint="eastAsia"/>
        </w:rPr>
        <w:t>【题目背景】</w:t>
      </w:r>
    </w:p>
    <w:p w14:paraId="30ADF335" w14:textId="52D437A8" w:rsidR="00683173" w:rsidRPr="00683173" w:rsidRDefault="00683173" w:rsidP="00683173">
      <w:pPr>
        <w:pStyle w:val="NOI6"/>
      </w:pPr>
      <w:r>
        <w:rPr>
          <w:rFonts w:hint="eastAsia"/>
        </w:rPr>
        <w:t>小</w:t>
      </w:r>
      <w:r>
        <w:rPr>
          <w:rFonts w:hint="eastAsia"/>
        </w:rPr>
        <w:t>B</w:t>
      </w:r>
      <w:r>
        <w:rPr>
          <w:rFonts w:hint="eastAsia"/>
        </w:rPr>
        <w:t>因为数学成绩不好</w:t>
      </w:r>
      <w:r w:rsidR="00063828">
        <w:rPr>
          <w:rFonts w:hint="eastAsia"/>
        </w:rPr>
        <w:t>，被班上众神仙</w:t>
      </w:r>
      <w:proofErr w:type="gramStart"/>
      <w:r w:rsidR="00063828">
        <w:rPr>
          <w:rFonts w:hint="eastAsia"/>
        </w:rPr>
        <w:t>虐</w:t>
      </w:r>
      <w:proofErr w:type="gramEnd"/>
      <w:r w:rsidR="00063828">
        <w:rPr>
          <w:rFonts w:hint="eastAsia"/>
        </w:rPr>
        <w:t>，</w:t>
      </w:r>
      <w:r>
        <w:rPr>
          <w:rFonts w:hint="eastAsia"/>
        </w:rPr>
        <w:t>所以心情十分悲伤，直到有一天有了一个别开生面的数学课。</w:t>
      </w:r>
    </w:p>
    <w:p w14:paraId="386E8D31" w14:textId="6CC369CE" w:rsidR="00D23E80" w:rsidRDefault="00D23E80" w:rsidP="00D23E80">
      <w:pPr>
        <w:pStyle w:val="NOI5"/>
      </w:pPr>
      <w:r>
        <w:rPr>
          <w:rFonts w:hint="eastAsia"/>
        </w:rPr>
        <w:t>【问题描述】</w:t>
      </w:r>
    </w:p>
    <w:p w14:paraId="1FBF0623" w14:textId="4C138B7E" w:rsidR="00683173" w:rsidRDefault="00683173" w:rsidP="00683173">
      <w:pPr>
        <w:pStyle w:val="NOI6"/>
      </w:pPr>
      <w:r>
        <w:rPr>
          <w:rFonts w:hint="eastAsia"/>
        </w:rPr>
        <w:t>在课上，老师分别提出了</w:t>
      </w:r>
      <w:r>
        <w:rPr>
          <w:rFonts w:hint="eastAsia"/>
        </w:rPr>
        <w:t>3</w:t>
      </w:r>
      <w:r>
        <w:rPr>
          <w:rFonts w:hint="eastAsia"/>
        </w:rPr>
        <w:t>个问题。</w:t>
      </w:r>
    </w:p>
    <w:p w14:paraId="43DBC4DF" w14:textId="36D6D8B8" w:rsidR="00683173" w:rsidRDefault="00683173" w:rsidP="00063828">
      <w:pPr>
        <w:pStyle w:val="NOI6"/>
      </w:pPr>
      <w:r>
        <w:t>Q</w:t>
      </w:r>
      <w:r>
        <w:rPr>
          <w:rFonts w:hint="eastAsia"/>
        </w:rPr>
        <w:t>uestion</w:t>
      </w:r>
      <w:r>
        <w:t>1</w:t>
      </w:r>
      <w:r>
        <w:rPr>
          <w:rFonts w:hint="eastAsia"/>
        </w:rPr>
        <w:t>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63828">
        <w:rPr>
          <w:rFonts w:hint="eastAsia"/>
        </w:rPr>
        <w:t>，</w:t>
      </w:r>
      <w:r>
        <w:rPr>
          <w:rFonts w:hint="eastAsia"/>
        </w:rPr>
        <w:t>求</w:t>
      </w:r>
      <w:bookmarkStart w:id="2" w:name="_Hlk20988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bookmarkEnd w:id="2"/>
      <w:r>
        <w:rPr>
          <w:rFonts w:hint="eastAsia"/>
        </w:rPr>
        <w:t>的值</w:t>
      </w:r>
      <w:r w:rsidR="00144A38">
        <w:rPr>
          <w:rFonts w:hint="eastAsia"/>
        </w:rPr>
        <w:t>。</w:t>
      </w:r>
    </w:p>
    <w:p w14:paraId="218E7451" w14:textId="5CE822E7" w:rsidR="00683173" w:rsidRDefault="00683173" w:rsidP="00144A38">
      <w:pPr>
        <w:pStyle w:val="NOI6"/>
      </w:pPr>
      <w:r>
        <w:t>Q</w:t>
      </w:r>
      <w:r>
        <w:rPr>
          <w:rFonts w:hint="eastAsia"/>
        </w:rPr>
        <w:t>uestion</w:t>
      </w:r>
      <w:r>
        <w:t xml:space="preserve">2 </w:t>
      </w:r>
      <w:r>
        <w:rPr>
          <w:rFonts w:hint="eastAsia"/>
        </w:rPr>
        <w:t>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144A38">
        <w:rPr>
          <w:rFonts w:hint="eastAsia"/>
        </w:rPr>
        <w:t>，</w:t>
      </w:r>
      <w:bookmarkStart w:id="3" w:name="_Hlk210090"/>
      <w:r>
        <w:rPr>
          <w:rFonts w:hint="eastAsia"/>
        </w:rPr>
        <w:t>求</w:t>
      </w:r>
      <w:bookmarkStart w:id="4" w:name="_Hlk210220"/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nary>
          </m:e>
        </m:nary>
      </m:oMath>
      <w:bookmarkEnd w:id="4"/>
      <w:r>
        <w:rPr>
          <w:rFonts w:hint="eastAsia"/>
        </w:rPr>
        <w:t>的值</w:t>
      </w:r>
      <w:r w:rsidR="00144A38">
        <w:rPr>
          <w:rFonts w:hint="eastAsia"/>
        </w:rPr>
        <w:t>。</w:t>
      </w:r>
      <w:bookmarkEnd w:id="3"/>
    </w:p>
    <w:p w14:paraId="44CEA7E3" w14:textId="5E6E83E6" w:rsidR="00683173" w:rsidRDefault="00683173" w:rsidP="00144A38">
      <w:pPr>
        <w:pStyle w:val="NOI6"/>
      </w:pPr>
      <w:r>
        <w:t>Q</w:t>
      </w:r>
      <w:r>
        <w:rPr>
          <w:rFonts w:hint="eastAsia"/>
        </w:rPr>
        <w:t>uestion</w:t>
      </w:r>
      <w:r>
        <w:t xml:space="preserve">3 </w:t>
      </w:r>
      <w:r>
        <w:rPr>
          <w:rFonts w:hint="eastAsia"/>
        </w:rPr>
        <w:t>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144A38">
        <w:rPr>
          <w:rFonts w:hint="eastAsia"/>
        </w:rPr>
        <w:t>，</w:t>
      </w:r>
      <w:r>
        <w:rPr>
          <w:rFonts w:hint="eastAsia"/>
        </w:rPr>
        <w:t>求</w:t>
      </w:r>
      <w:bookmarkStart w:id="5" w:name="_Hlk211490"/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bSup>
              </m:e>
            </m:nary>
          </m:e>
        </m:nary>
      </m:oMath>
      <w:bookmarkEnd w:id="5"/>
      <w:r>
        <w:rPr>
          <w:rFonts w:hint="eastAsia"/>
        </w:rPr>
        <w:t>的值</w:t>
      </w:r>
      <w:r w:rsidR="00144A38">
        <w:rPr>
          <w:rFonts w:hint="eastAsia"/>
        </w:rPr>
        <w:t>。</w:t>
      </w:r>
    </w:p>
    <w:p w14:paraId="7BBABE8E" w14:textId="79D7F63C" w:rsidR="00063828" w:rsidRPr="00683173" w:rsidRDefault="00683173" w:rsidP="00063828">
      <w:pPr>
        <w:pStyle w:val="NOI6"/>
      </w:pPr>
      <w:r>
        <w:rPr>
          <w:rFonts w:hint="eastAsia"/>
        </w:rPr>
        <w:t>全班同学除了小</w:t>
      </w:r>
      <w:r w:rsidR="00803333">
        <w:rPr>
          <w:rFonts w:hint="eastAsia"/>
        </w:rPr>
        <w:t>B</w:t>
      </w:r>
      <w:r>
        <w:rPr>
          <w:rFonts w:hint="eastAsia"/>
        </w:rPr>
        <w:t>都沉默了，而小</w:t>
      </w:r>
      <w:r>
        <w:rPr>
          <w:rFonts w:hint="eastAsia"/>
        </w:rPr>
        <w:t>B</w:t>
      </w:r>
      <w:r>
        <w:rPr>
          <w:rFonts w:hint="eastAsia"/>
        </w:rPr>
        <w:t>却都知道此做法，</w:t>
      </w:r>
      <w:r w:rsidR="00063828">
        <w:rPr>
          <w:rFonts w:hint="eastAsia"/>
        </w:rPr>
        <w:t>于是作为班上的众多神仙之一</w:t>
      </w:r>
      <w:r w:rsidR="00DE6CC2">
        <w:rPr>
          <w:rFonts w:hint="eastAsia"/>
        </w:rPr>
        <w:t>的你</w:t>
      </w:r>
      <w:r w:rsidR="00063828">
        <w:rPr>
          <w:rFonts w:hint="eastAsia"/>
        </w:rPr>
        <w:t>，</w:t>
      </w:r>
      <w:proofErr w:type="gramStart"/>
      <w:r w:rsidR="00063828">
        <w:rPr>
          <w:rFonts w:hint="eastAsia"/>
        </w:rPr>
        <w:t>请证明</w:t>
      </w:r>
      <w:proofErr w:type="gramEnd"/>
      <w:r w:rsidR="00063828">
        <w:rPr>
          <w:rFonts w:hint="eastAsia"/>
        </w:rPr>
        <w:t>你的数学能力。</w:t>
      </w:r>
    </w:p>
    <w:p w14:paraId="6ED657AC" w14:textId="77777777" w:rsidR="00D23E80" w:rsidRDefault="00D23E80" w:rsidP="00D23E80">
      <w:pPr>
        <w:pStyle w:val="NOI5"/>
      </w:pPr>
      <w:r>
        <w:rPr>
          <w:rFonts w:hint="eastAsia"/>
        </w:rPr>
        <w:t>【输入格式】</w:t>
      </w:r>
    </w:p>
    <w:p w14:paraId="2FEE424B" w14:textId="2B6005AD" w:rsidR="00D23E80" w:rsidRDefault="00D23E80" w:rsidP="002B21AB">
      <w:pPr>
        <w:pStyle w:val="NOI6"/>
        <w:spacing w:line="288" w:lineRule="auto"/>
      </w:pPr>
      <w:r>
        <w:rPr>
          <w:rFonts w:hint="eastAsia"/>
        </w:rPr>
        <w:t>第一行包含</w:t>
      </w:r>
      <w:r w:rsidR="00144A38">
        <w:rPr>
          <w:rFonts w:hint="eastAsia"/>
        </w:rPr>
        <w:t>两个</w:t>
      </w:r>
      <w:r>
        <w:rPr>
          <w:rFonts w:hint="eastAsia"/>
        </w:rPr>
        <w:t>整</w:t>
      </w:r>
      <w:r w:rsidR="00144A38">
        <w:rPr>
          <w:rFonts w:hint="eastAsia"/>
        </w:rPr>
        <w:t>数</w:t>
      </w:r>
      <m:oMath>
        <m:r>
          <w:rPr>
            <w:rFonts w:ascii="Cambria Math" w:hAnsi="Cambria Math"/>
          </w:rPr>
          <m:t>n,opt</m:t>
        </m:r>
      </m:oMath>
      <w:r w:rsidR="002B21AB">
        <w:rPr>
          <w:rFonts w:hint="eastAsia"/>
        </w:rPr>
        <w:t xml:space="preserve"> (</w:t>
      </w:r>
      <m:oMath>
        <m:r>
          <w:rPr>
            <w:rFonts w:ascii="Cambria Math" w:hAnsi="Cambria Math" w:hint="eastAsia"/>
          </w:rPr>
          <m:t>opt</m:t>
        </m:r>
        <m:r>
          <w:rPr>
            <w:rFonts w:ascii="Cambria Math" w:hAnsi="Cambria Math"/>
          </w:rPr>
          <m:t>≤3</m:t>
        </m:r>
      </m:oMath>
      <w:r w:rsidR="002B21AB">
        <w:t>)</w:t>
      </w:r>
      <w:r>
        <w:rPr>
          <w:rFonts w:hint="eastAsia"/>
        </w:rPr>
        <w:t>。</w:t>
      </w:r>
      <w:r w:rsidR="002B21AB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n</m:t>
        </m:r>
      </m:oMath>
      <w:r w:rsidR="00144A38">
        <w:rPr>
          <w:rFonts w:hint="eastAsia"/>
        </w:rPr>
        <w:t>代表</w:t>
      </w:r>
      <w:r w:rsidR="00AA60DE">
        <w:rPr>
          <w:rFonts w:hint="eastAsia"/>
        </w:rPr>
        <w:t>数组长度，</w:t>
      </w:r>
      <m:oMath>
        <m:r>
          <w:rPr>
            <w:rFonts w:ascii="Cambria Math" w:hAnsi="Cambria Math"/>
          </w:rPr>
          <m:t>opt</m:t>
        </m:r>
      </m:oMath>
      <w:r w:rsidR="00AA60DE">
        <w:rPr>
          <w:rFonts w:hint="eastAsia"/>
        </w:rPr>
        <w:t>代表是</w:t>
      </w:r>
      <w:r w:rsidR="00AA60DE">
        <w:rPr>
          <w:rFonts w:hint="eastAsia"/>
        </w:rPr>
        <w:t>3</w:t>
      </w:r>
      <w:r w:rsidR="00AA60DE">
        <w:rPr>
          <w:rFonts w:hint="eastAsia"/>
        </w:rPr>
        <w:t>个问题中哪个问题</w:t>
      </w:r>
      <w:r w:rsidR="002B21AB">
        <w:rPr>
          <w:rFonts w:hint="eastAsia"/>
        </w:rPr>
        <w:t>。</w:t>
      </w:r>
    </w:p>
    <w:p w14:paraId="445074D9" w14:textId="171E8AF0" w:rsidR="002B21AB" w:rsidRDefault="002B21AB" w:rsidP="002B21AB">
      <w:pPr>
        <w:pStyle w:val="NOI6"/>
        <w:spacing w:line="288" w:lineRule="auto"/>
      </w:pPr>
      <w:r>
        <w:rPr>
          <w:rFonts w:hint="eastAsia"/>
        </w:rPr>
        <w:t>第二行</w:t>
      </w:r>
      <w:r w:rsidR="00D23E80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D23E80">
        <w:rPr>
          <w:rFonts w:hint="eastAsia"/>
        </w:rPr>
        <w:t>个</w:t>
      </w:r>
      <w:proofErr w:type="gramEnd"/>
      <w:r w:rsidR="00D23E80">
        <w:rPr>
          <w:rFonts w:hint="eastAsia"/>
        </w:rPr>
        <w:t>整数，代表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D23E80">
        <w:rPr>
          <w:rFonts w:hint="eastAsia"/>
        </w:rPr>
        <w:t>。</w:t>
      </w:r>
    </w:p>
    <w:p w14:paraId="648EC9D8" w14:textId="3972EE96" w:rsidR="002B21AB" w:rsidRPr="002B21AB" w:rsidRDefault="002B21AB" w:rsidP="002B21AB">
      <w:pPr>
        <w:pStyle w:val="NOI6"/>
        <w:spacing w:line="288" w:lineRule="auto"/>
      </w:pPr>
      <w:r>
        <w:rPr>
          <w:rFonts w:hint="eastAsia"/>
        </w:rPr>
        <w:t>第三行包含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14:paraId="604F5F14" w14:textId="5060DE48" w:rsidR="00D23E80" w:rsidRDefault="00D23E80" w:rsidP="00144A38">
      <w:pPr>
        <w:pStyle w:val="NOI5"/>
        <w:rPr>
          <w:rFonts w:eastAsia="宋体"/>
          <w:bCs w:val="0"/>
          <w:kern w:val="2"/>
        </w:rPr>
      </w:pPr>
      <w:r>
        <w:rPr>
          <w:rFonts w:hint="eastAsia"/>
        </w:rPr>
        <w:t>【输出格式】</w:t>
      </w:r>
    </w:p>
    <w:p w14:paraId="2F3C5B4E" w14:textId="0D23C2F2" w:rsidR="00144A38" w:rsidRPr="00144A38" w:rsidRDefault="00144A38" w:rsidP="00144A38">
      <w:pPr>
        <w:pStyle w:val="NOI6"/>
      </w:pPr>
      <w:r>
        <w:rPr>
          <w:rFonts w:hint="eastAsia"/>
        </w:rPr>
        <w:t>输出一个整数，表示的答案。</w:t>
      </w:r>
      <w:r w:rsidR="002B21AB">
        <w:rPr>
          <w:rFonts w:hint="eastAsia"/>
        </w:rPr>
        <w:t>答案对</w:t>
      </w:r>
      <m:oMath>
        <m:r>
          <m:rPr>
            <m:sty m:val="p"/>
          </m:rPr>
          <w:rPr>
            <w:rFonts w:ascii="Cambria Math" w:hAnsi="Cambria Math" w:hint="eastAsia"/>
          </w:rPr>
          <m:t>998244353</m:t>
        </m:r>
      </m:oMath>
      <w:r w:rsidR="002B21AB">
        <w:rPr>
          <w:rFonts w:hint="eastAsia"/>
        </w:rPr>
        <w:t>取模。</w:t>
      </w:r>
    </w:p>
    <w:p w14:paraId="16F311B8" w14:textId="486B6262" w:rsidR="00D23E80" w:rsidRDefault="00D23E80" w:rsidP="002B21AB">
      <w:pPr>
        <w:pStyle w:val="NOI5"/>
        <w:rPr>
          <w:rFonts w:ascii="Courier New" w:eastAsia="宋体" w:hAnsi="Courier New" w:cs="Courier New"/>
          <w:bCs w:val="0"/>
          <w:kern w:val="2"/>
        </w:rPr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5AAA3832" w14:textId="2E496653" w:rsidR="002B21AB" w:rsidRDefault="002B21AB" w:rsidP="002B21AB">
      <w:pPr>
        <w:pStyle w:val="NOI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5912FBFE" w14:textId="00C21DCF" w:rsidR="002B21AB" w:rsidRPr="002B21AB" w:rsidRDefault="002B21AB" w:rsidP="002B21AB">
      <w:pPr>
        <w:pStyle w:val="NOI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05FB7A11" w14:textId="77777777" w:rsidR="00D23E80" w:rsidRDefault="00D23E80" w:rsidP="00D23E80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15FC5907" w14:textId="13D22E5B" w:rsidR="00D23E80" w:rsidRDefault="002B21AB" w:rsidP="002B21AB">
      <w:pPr>
        <w:pStyle w:val="NOI7"/>
        <w:rPr>
          <w:rFonts w:cs="Cambria Math"/>
        </w:rPr>
      </w:pPr>
      <w:r>
        <w:rPr>
          <w:rFonts w:hint="eastAsia"/>
        </w:rPr>
        <w:t>10</w:t>
      </w:r>
    </w:p>
    <w:p w14:paraId="0CF0261B" w14:textId="77777777" w:rsidR="00D23E80" w:rsidRDefault="00D23E80" w:rsidP="00D23E80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4A5BFFB" w14:textId="288B6BE5" w:rsidR="000F6C39" w:rsidRDefault="000F6C39" w:rsidP="000F6C39">
      <w:pPr>
        <w:pStyle w:val="NOI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</w:p>
    <w:p w14:paraId="55C2D214" w14:textId="77777777" w:rsidR="000F6C39" w:rsidRDefault="000F6C39" w:rsidP="000F6C39">
      <w:pPr>
        <w:pStyle w:val="NOI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2E023790" w14:textId="77777777" w:rsidR="000F6C39" w:rsidRDefault="000F6C39" w:rsidP="000F6C39">
      <w:pPr>
        <w:pStyle w:val="NOI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265FFB01" w14:textId="77777777" w:rsidR="00D23E80" w:rsidRDefault="00D23E80" w:rsidP="00D23E80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4B2D2AC8" w14:textId="1278AEAE" w:rsidR="00D23E80" w:rsidRDefault="00F93A07" w:rsidP="00D23E80">
      <w:pPr>
        <w:pStyle w:val="NOI7"/>
      </w:pPr>
      <w:r>
        <w:t>26</w:t>
      </w:r>
    </w:p>
    <w:p w14:paraId="79CA6D1B" w14:textId="45B9D5FE" w:rsidR="002B21AB" w:rsidRDefault="002B21AB" w:rsidP="002B21AB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65C89B1E" w14:textId="6818250C" w:rsidR="002B21AB" w:rsidRDefault="002B21AB" w:rsidP="002B21AB">
      <w:pPr>
        <w:pStyle w:val="NOI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</w:p>
    <w:p w14:paraId="5BF3C6E8" w14:textId="150ECA21" w:rsidR="002B21AB" w:rsidRDefault="000F6C39" w:rsidP="002B21AB">
      <w:pPr>
        <w:pStyle w:val="NOI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142DC39A" w14:textId="3976597A" w:rsidR="002B21AB" w:rsidRDefault="000F6C39" w:rsidP="000F6C39">
      <w:pPr>
        <w:pStyle w:val="NOI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24AD15BE" w14:textId="538C74B0" w:rsidR="000F6C39" w:rsidRDefault="000F6C39" w:rsidP="000F6C39">
      <w:pPr>
        <w:pStyle w:val="NOI5"/>
      </w:pPr>
      <w:r>
        <w:rPr>
          <w:rFonts w:hint="eastAsia"/>
        </w:rPr>
        <w:t>【样例输出</w:t>
      </w:r>
      <w:r w:rsidR="00F93A07">
        <w:t>3</w:t>
      </w:r>
      <w:r>
        <w:rPr>
          <w:rFonts w:hint="eastAsia"/>
        </w:rPr>
        <w:t>】</w:t>
      </w:r>
    </w:p>
    <w:p w14:paraId="0C537EBB" w14:textId="6F1F30D7" w:rsidR="000F6C39" w:rsidRPr="00CD38E3" w:rsidRDefault="000F6C39" w:rsidP="000F6C39">
      <w:pPr>
        <w:pStyle w:val="NOI7"/>
      </w:pPr>
      <w:r>
        <w:rPr>
          <w:rFonts w:hint="eastAsia"/>
        </w:rPr>
        <w:t>26</w:t>
      </w:r>
    </w:p>
    <w:p w14:paraId="1ECF1732" w14:textId="77777777" w:rsidR="00D23E80" w:rsidRDefault="00D23E80" w:rsidP="00D23E80">
      <w:pPr>
        <w:pStyle w:val="NOI5"/>
      </w:pPr>
      <w:r>
        <w:rPr>
          <w:rFonts w:hint="eastAsia"/>
        </w:rPr>
        <w:t>【数据规模与约定】</w:t>
      </w:r>
    </w:p>
    <w:p w14:paraId="3D819969" w14:textId="22C5A375" w:rsidR="000F6C39" w:rsidRPr="000F6C39" w:rsidRDefault="000F6C39" w:rsidP="000F2758">
      <w:pPr>
        <w:pStyle w:val="NOI6"/>
      </w:pPr>
      <w:r>
        <w:rPr>
          <w:rFonts w:hint="eastAsia"/>
        </w:rPr>
        <w:t>数据点</w:t>
      </w:r>
      <w:r>
        <w:rPr>
          <w:rFonts w:hint="eastAsia"/>
        </w:rPr>
        <w:t>1</w:t>
      </w:r>
      <w:r w:rsidR="006A5DF9">
        <w:t>-2</w:t>
      </w:r>
      <w:r>
        <w:rPr>
          <w:rFonts w:hint="eastAsia"/>
        </w:rPr>
        <w:t>满足，</w:t>
      </w:r>
      <m:oMath>
        <m:r>
          <m:rPr>
            <m:sty m:val="p"/>
          </m:rPr>
          <w:rPr>
            <w:rFonts w:ascii="Cambria Math" w:hAnsi="Cambria Math" w:hint="eastAsia"/>
          </w:rPr>
          <m:t>opt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6A5DF9">
        <w:rPr>
          <w:rFonts w:hint="eastAsia"/>
        </w:rPr>
        <w:t>。</w:t>
      </w:r>
    </w:p>
    <w:p w14:paraId="2A4A4E73" w14:textId="6335CC60" w:rsidR="000F6C39" w:rsidRPr="006A5DF9" w:rsidRDefault="000F6C39" w:rsidP="000F2758">
      <w:pPr>
        <w:pStyle w:val="NOI6"/>
      </w:pPr>
      <w:r>
        <w:rPr>
          <w:rFonts w:hint="eastAsia"/>
        </w:rPr>
        <w:t>数据点</w:t>
      </w:r>
      <w:r w:rsidR="00F93A07">
        <w:t>3</w:t>
      </w:r>
      <w:r w:rsidR="006A5DF9">
        <w:t>-4</w:t>
      </w:r>
      <w:r>
        <w:rPr>
          <w:rFonts w:hint="eastAsia"/>
        </w:rPr>
        <w:t>满足，</w:t>
      </w:r>
      <m:oMath>
        <m:r>
          <m:rPr>
            <m:sty m:val="p"/>
          </m:rPr>
          <w:rPr>
            <w:rFonts w:ascii="Cambria Math" w:hAnsi="Cambria Math" w:hint="eastAsia"/>
          </w:rPr>
          <m:t>opt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n≤100</m:t>
        </m:r>
      </m:oMath>
      <w:r w:rsidR="006A5DF9">
        <w:rPr>
          <w:rFonts w:hint="eastAsia"/>
        </w:rPr>
        <w:t>。</w:t>
      </w:r>
    </w:p>
    <w:p w14:paraId="712EF377" w14:textId="29E1ECD1" w:rsidR="000F6C39" w:rsidRDefault="000F6C39" w:rsidP="000F2758">
      <w:pPr>
        <w:pStyle w:val="NOI6"/>
      </w:pPr>
      <w:r>
        <w:rPr>
          <w:rFonts w:hint="eastAsia"/>
        </w:rPr>
        <w:t>数据点</w:t>
      </w:r>
      <w:r w:rsidR="006A5DF9">
        <w:t>5-6</w:t>
      </w:r>
      <w:r>
        <w:rPr>
          <w:rFonts w:hint="eastAsia"/>
        </w:rPr>
        <w:t>满足，</w:t>
      </w:r>
      <m:oMath>
        <m:r>
          <m:rPr>
            <m:sty m:val="p"/>
          </m:rPr>
          <w:rPr>
            <w:rFonts w:ascii="Cambria Math" w:hAnsi="Cambria Math" w:hint="eastAsia"/>
          </w:rPr>
          <m:t>opt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6A5DF9">
        <w:rPr>
          <w:rFonts w:hint="eastAsia"/>
        </w:rPr>
        <w:t>。</w:t>
      </w:r>
    </w:p>
    <w:p w14:paraId="10C02BC0" w14:textId="650E6FDD" w:rsidR="000F6C39" w:rsidRDefault="000F6C39" w:rsidP="000F2758">
      <w:pPr>
        <w:pStyle w:val="NOI6"/>
      </w:pPr>
      <w:r>
        <w:rPr>
          <w:rFonts w:hint="eastAsia"/>
        </w:rPr>
        <w:t>数据点</w:t>
      </w:r>
      <w:r w:rsidR="006A5DF9">
        <w:t>7</w:t>
      </w:r>
      <w:r>
        <w:rPr>
          <w:rFonts w:hint="eastAsia"/>
        </w:rPr>
        <w:t>-</w:t>
      </w:r>
      <w:r w:rsidR="006A5DF9">
        <w:t>10</w:t>
      </w:r>
      <w:r>
        <w:rPr>
          <w:rFonts w:hint="eastAsia"/>
        </w:rPr>
        <w:t>满足，</w:t>
      </w:r>
      <m:oMath>
        <m:r>
          <m:rPr>
            <m:sty m:val="p"/>
          </m:rPr>
          <w:rPr>
            <w:rFonts w:ascii="Cambria Math" w:hAnsi="Cambria Math" w:hint="eastAsia"/>
          </w:rPr>
          <m:t>opt</m:t>
        </m:r>
        <m:r>
          <m:rPr>
            <m:sty m:val="p"/>
          </m:rPr>
          <w:rPr>
            <w:rFonts w:ascii="Cambria Math" w:hAnsi="Cambria Math"/>
          </w:rPr>
          <m:t>=3</m:t>
        </m:r>
      </m:oMath>
      <w:r w:rsidR="006A5DF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n≤100</m:t>
        </m:r>
      </m:oMath>
      <w:r w:rsidR="006A5DF9">
        <w:rPr>
          <w:rFonts w:hint="eastAsia"/>
        </w:rPr>
        <w:t>。</w:t>
      </w:r>
    </w:p>
    <w:p w14:paraId="11D3E0F5" w14:textId="71983330" w:rsidR="006A5DF9" w:rsidRDefault="006A5DF9" w:rsidP="000F2758">
      <w:pPr>
        <w:pStyle w:val="NOI6"/>
      </w:pPr>
      <w:r>
        <w:rPr>
          <w:rFonts w:hint="eastAsia"/>
        </w:rPr>
        <w:t>数据点</w:t>
      </w:r>
      <w:r>
        <w:t>11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满足，</w:t>
      </w:r>
      <m:oMath>
        <m:r>
          <m:rPr>
            <m:sty m:val="p"/>
          </m:rPr>
          <w:rPr>
            <w:rFonts w:ascii="Cambria Math" w:hAnsi="Cambria Math" w:hint="eastAsia"/>
          </w:rPr>
          <m:t>opt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。</w:t>
      </w:r>
    </w:p>
    <w:p w14:paraId="3D9B1237" w14:textId="309D23F0" w:rsidR="000F2758" w:rsidRPr="000F2758" w:rsidRDefault="006A5DF9" w:rsidP="00717988">
      <w:pPr>
        <w:pStyle w:val="NOI6"/>
        <w:rPr>
          <w:rStyle w:val="NOIChar6"/>
          <w:b/>
        </w:rPr>
      </w:pPr>
      <w:r>
        <w:rPr>
          <w:rFonts w:hint="eastAsia"/>
        </w:rPr>
        <w:t>对于所有数据满足，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</m:t>
        </m:r>
      </m:oMath>
      <w:r>
        <w:rPr>
          <w:rFonts w:hint="eastAsia"/>
        </w:rPr>
        <w:t>。</w:t>
      </w:r>
    </w:p>
    <w:p w14:paraId="5B445960" w14:textId="77777777" w:rsidR="000F2758" w:rsidRPr="000F2758" w:rsidRDefault="000F2758" w:rsidP="00D23E80"/>
    <w:p w14:paraId="18889534" w14:textId="67D49799" w:rsidR="008A49EF" w:rsidRPr="006A0BDD" w:rsidRDefault="000E4145" w:rsidP="00A51F21">
      <w:pPr>
        <w:pStyle w:val="NOI4"/>
      </w:pPr>
      <w:r>
        <w:lastRenderedPageBreak/>
        <w:t>小</w:t>
      </w:r>
      <w:r w:rsidR="005F34E3">
        <w:rPr>
          <w:rFonts w:hint="eastAsia"/>
        </w:rPr>
        <w:t>乔</w:t>
      </w:r>
    </w:p>
    <w:p w14:paraId="4AD0BCD0" w14:textId="77777777" w:rsidR="008A49EF" w:rsidRDefault="008A49EF" w:rsidP="008A49EF">
      <w:pPr>
        <w:pStyle w:val="NOI5"/>
      </w:pPr>
      <w:r>
        <w:rPr>
          <w:rFonts w:hint="eastAsia"/>
        </w:rPr>
        <w:t>【问题描述】</w:t>
      </w:r>
    </w:p>
    <w:p w14:paraId="180B6C97" w14:textId="22864870" w:rsidR="00ED7C2D" w:rsidRDefault="00ED7C2D" w:rsidP="00971C49">
      <w:pPr>
        <w:pStyle w:val="NOI6"/>
        <w:spacing w:line="288" w:lineRule="auto"/>
      </w:pPr>
      <w:r>
        <w:rPr>
          <w:rFonts w:hint="eastAsia"/>
        </w:rPr>
        <w:t>恋之微风·小乔，</w:t>
      </w:r>
      <w:proofErr w:type="gramStart"/>
      <w:r>
        <w:rPr>
          <w:rFonts w:hint="eastAsia"/>
        </w:rPr>
        <w:t>是手游</w:t>
      </w:r>
      <w:r w:rsidR="009F3369">
        <w:rPr>
          <w:rFonts w:hint="eastAsia"/>
        </w:rPr>
        <w:t>《</w:t>
      </w:r>
      <w:r>
        <w:rPr>
          <w:rFonts w:hint="eastAsia"/>
        </w:rPr>
        <w:t>王者荣耀</w:t>
      </w:r>
      <w:r w:rsidR="009F3369">
        <w:rPr>
          <w:rFonts w:hint="eastAsia"/>
        </w:rPr>
        <w:t>》</w:t>
      </w:r>
      <w:proofErr w:type="gramEnd"/>
      <w:r>
        <w:rPr>
          <w:rFonts w:hint="eastAsia"/>
        </w:rPr>
        <w:t>中的法师型英雄，擅长远程消耗。</w:t>
      </w:r>
      <w:r w:rsidR="009164F0">
        <w:rPr>
          <w:rFonts w:hint="eastAsia"/>
        </w:rPr>
        <w:t>小乔有一把神奇的扇子，借助灵活的走位可以对敌人造成高额的伤害。</w:t>
      </w:r>
      <w:r w:rsidR="00ED6418">
        <w:rPr>
          <w:rFonts w:hint="eastAsia"/>
        </w:rPr>
        <w:t>小乔是小</w:t>
      </w:r>
      <w:r w:rsidR="00ED6418">
        <w:rPr>
          <w:rFonts w:hint="eastAsia"/>
        </w:rPr>
        <w:t>A</w:t>
      </w:r>
      <w:r w:rsidR="00ED6418">
        <w:rPr>
          <w:rFonts w:hint="eastAsia"/>
        </w:rPr>
        <w:t>最喜欢（会玩）的英雄之一。在一场梦里，小</w:t>
      </w:r>
      <w:r w:rsidR="00ED6418">
        <w:rPr>
          <w:rFonts w:hint="eastAsia"/>
        </w:rPr>
        <w:t>A</w:t>
      </w:r>
      <w:r w:rsidR="00ED6418">
        <w:rPr>
          <w:rFonts w:hint="eastAsia"/>
        </w:rPr>
        <w:t>与小乔来到了一个</w:t>
      </w:r>
      <w:proofErr w:type="gramStart"/>
      <w:r w:rsidR="00ED6418">
        <w:rPr>
          <w:rFonts w:hint="eastAsia"/>
        </w:rPr>
        <w:t>异次元</w:t>
      </w:r>
      <w:proofErr w:type="gramEnd"/>
      <w:r w:rsidR="00ED6418">
        <w:rPr>
          <w:rFonts w:hint="eastAsia"/>
        </w:rPr>
        <w:t>世界。</w:t>
      </w:r>
    </w:p>
    <w:p w14:paraId="5E1A3BEB" w14:textId="6668656B" w:rsidR="00AA0A69" w:rsidRDefault="00AA0A69" w:rsidP="00971C49">
      <w:pPr>
        <w:pStyle w:val="NOI6"/>
        <w:spacing w:line="288" w:lineRule="auto"/>
      </w:pPr>
      <w:proofErr w:type="gramStart"/>
      <w:r>
        <w:rPr>
          <w:rFonts w:hint="eastAsia"/>
        </w:rPr>
        <w:t>异次元世界</w:t>
      </w:r>
      <w:proofErr w:type="gramEnd"/>
      <w:r>
        <w:rPr>
          <w:rFonts w:hint="eastAsia"/>
        </w:rPr>
        <w:t>位于极坐标系</w:t>
      </w:r>
      <w:r w:rsidR="000514F8">
        <w:rPr>
          <w:rFonts w:hint="eastAsia"/>
        </w:rPr>
        <w:t>中</w:t>
      </w:r>
      <w:r>
        <w:rPr>
          <w:rFonts w:hint="eastAsia"/>
        </w:rPr>
        <w:t>。小乔定义了一个值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，以等分</w:t>
      </w:r>
      <m:oMath>
        <m:r>
          <m:rPr>
            <m:sty m:val="p"/>
          </m:rPr>
          <w:rPr>
            <w:rFonts w:ascii="Cambria Math" w:hAnsi="Cambria Math"/>
          </w:rPr>
          <m:t>[-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弧度（详见样例）。小乔</w:t>
      </w:r>
      <w:r w:rsidR="00977FE7">
        <w:rPr>
          <w:rFonts w:hint="eastAsia"/>
        </w:rPr>
        <w:t>利用她</w:t>
      </w:r>
      <w:r w:rsidR="00CA7288">
        <w:rPr>
          <w:rFonts w:hint="eastAsia"/>
        </w:rPr>
        <w:t>神奇的扇子</w:t>
      </w:r>
      <w:r>
        <w:rPr>
          <w:rFonts w:hint="eastAsia"/>
        </w:rPr>
        <w:t>，进行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次“</w:t>
      </w:r>
      <w:r w:rsidR="00EC08D4">
        <w:rPr>
          <w:rFonts w:hint="eastAsia"/>
        </w:rPr>
        <w:t>绽放之舞</w:t>
      </w:r>
      <w:r>
        <w:rPr>
          <w:rFonts w:hint="eastAsia"/>
        </w:rPr>
        <w:t>”操作。对于第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次</w:t>
      </w:r>
      <w:r w:rsidR="00EC08D4">
        <w:rPr>
          <w:rFonts w:hint="eastAsia"/>
        </w:rPr>
        <w:t>“绽放之舞”</w:t>
      </w:r>
      <w:r>
        <w:rPr>
          <w:rFonts w:hint="eastAsia"/>
        </w:rPr>
        <w:t>操作，</w:t>
      </w:r>
      <w:r w:rsidR="002F41C4">
        <w:rPr>
          <w:rFonts w:hint="eastAsia"/>
        </w:rPr>
        <w:t>小乔</w:t>
      </w:r>
      <w:r w:rsidR="00EC08D4">
        <w:rPr>
          <w:rFonts w:hint="eastAsia"/>
        </w:rPr>
        <w:t>将设定</w:t>
      </w:r>
      <w:r>
        <w:rPr>
          <w:rFonts w:hint="eastAsia"/>
        </w:rPr>
        <w:t>半径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，起始位置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，终止位置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473712">
        <w:rPr>
          <w:rFonts w:hint="eastAsia"/>
        </w:rPr>
        <w:t>她</w:t>
      </w:r>
      <w:r w:rsidR="00AD606C">
        <w:rPr>
          <w:rFonts w:hint="eastAsia"/>
        </w:rPr>
        <w:t>借助自己</w:t>
      </w:r>
      <w:r w:rsidR="00473712">
        <w:rPr>
          <w:rFonts w:hint="eastAsia"/>
        </w:rPr>
        <w:t>神奇的扇子</w:t>
      </w:r>
      <w:r w:rsidR="00FF55CB">
        <w:rPr>
          <w:rFonts w:hint="eastAsia"/>
        </w:rPr>
        <w:t>，以坐标系原点为圆心，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55CB">
        <w:rPr>
          <w:rFonts w:hint="eastAsia"/>
        </w:rPr>
        <w:t>为半径，</w:t>
      </w:r>
      <w:r w:rsidR="00EC08D4">
        <w:rPr>
          <w:rFonts w:hint="eastAsia"/>
        </w:rPr>
        <w:t>将</w:t>
      </w:r>
      <w:r>
        <w:rPr>
          <w:rFonts w:hint="eastAsia"/>
        </w:rPr>
        <w:t>圆心角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到圆心角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这部分</w:t>
      </w:r>
      <w:r w:rsidR="005F7D8F" w:rsidRPr="005F7D8F">
        <w:rPr>
          <w:rFonts w:hint="eastAsia"/>
          <w:b/>
          <w:u w:val="single"/>
        </w:rPr>
        <w:t>扇形</w:t>
      </w:r>
      <w:r>
        <w:rPr>
          <w:rFonts w:hint="eastAsia"/>
        </w:rPr>
        <w:t>区域</w:t>
      </w:r>
      <w:r w:rsidRPr="00C33F8A">
        <w:rPr>
          <w:rFonts w:hint="eastAsia"/>
          <w:b/>
          <w:u w:val="single"/>
        </w:rPr>
        <w:t>逆时针</w:t>
      </w:r>
      <w:r w:rsidR="00EC08D4">
        <w:rPr>
          <w:rFonts w:hint="eastAsia"/>
        </w:rPr>
        <w:t>叠加一层</w:t>
      </w:r>
      <w:r w:rsidR="00EC08D4" w:rsidRPr="00EC08D4">
        <w:rPr>
          <w:rFonts w:hint="eastAsia"/>
        </w:rPr>
        <w:t>“</w:t>
      </w:r>
      <w:r w:rsidR="00EC08D4">
        <w:rPr>
          <w:rFonts w:hint="eastAsia"/>
        </w:rPr>
        <w:t>治愈微笑</w:t>
      </w:r>
      <w:r w:rsidR="00EC08D4" w:rsidRPr="00EC08D4">
        <w:rPr>
          <w:rFonts w:hint="eastAsia"/>
        </w:rPr>
        <w:t>”</w:t>
      </w:r>
      <w:r>
        <w:rPr>
          <w:rFonts w:hint="eastAsia"/>
        </w:rPr>
        <w:t>。</w:t>
      </w:r>
    </w:p>
    <w:p w14:paraId="7EB9649A" w14:textId="761EFA03" w:rsidR="004E28BC" w:rsidRDefault="003F58C5" w:rsidP="00971C49">
      <w:pPr>
        <w:pStyle w:val="NOI6"/>
        <w:spacing w:line="288" w:lineRule="auto"/>
      </w:pPr>
      <w:r>
        <w:rPr>
          <w:rFonts w:hint="eastAsia"/>
        </w:rPr>
        <w:t>小乔想到了一个</w:t>
      </w:r>
      <w:r w:rsidR="00A42966">
        <w:rPr>
          <w:rFonts w:hint="eastAsia"/>
        </w:rPr>
        <w:t>有趣（奇怪）</w:t>
      </w:r>
      <w:r>
        <w:rPr>
          <w:rFonts w:hint="eastAsia"/>
        </w:rPr>
        <w:t>的问题，她希望知道有多大面积的区域被叠加过至少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层“治愈微笑”。</w:t>
      </w:r>
      <w:r w:rsidR="007F2966">
        <w:rPr>
          <w:rFonts w:hint="eastAsia"/>
        </w:rPr>
        <w:t>这个问题难倒了</w:t>
      </w:r>
      <w:r w:rsidR="00F6661F">
        <w:rPr>
          <w:rFonts w:hint="eastAsia"/>
        </w:rPr>
        <w:t>平日里</w:t>
      </w:r>
      <w:r w:rsidR="007F2966">
        <w:rPr>
          <w:rFonts w:hint="eastAsia"/>
        </w:rPr>
        <w:t>善于发现并解决问题的小</w:t>
      </w:r>
      <w:r w:rsidR="007F2966">
        <w:rPr>
          <w:rFonts w:hint="eastAsia"/>
        </w:rPr>
        <w:t>A</w:t>
      </w:r>
      <w:r w:rsidR="001F1EE4">
        <w:rPr>
          <w:rFonts w:hint="eastAsia"/>
        </w:rPr>
        <w:t>，</w:t>
      </w:r>
      <w:r w:rsidR="007F2966">
        <w:rPr>
          <w:rFonts w:hint="eastAsia"/>
        </w:rPr>
        <w:t>现在小</w:t>
      </w:r>
      <w:r w:rsidR="007F2966">
        <w:rPr>
          <w:rFonts w:hint="eastAsia"/>
        </w:rPr>
        <w:t>A</w:t>
      </w:r>
      <w:r w:rsidR="007F2966">
        <w:rPr>
          <w:rFonts w:hint="eastAsia"/>
        </w:rPr>
        <w:t>求助于你，希望你能帮他解决这个问题。</w:t>
      </w:r>
    </w:p>
    <w:p w14:paraId="699FD568" w14:textId="2955703E" w:rsidR="007F2966" w:rsidRPr="00551208" w:rsidRDefault="007F2966" w:rsidP="00971C49">
      <w:pPr>
        <w:pStyle w:val="NOI6"/>
        <w:spacing w:line="288" w:lineRule="auto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设答案</w:t>
      </w:r>
      <w:proofErr w:type="gramEnd"/>
      <w:r>
        <w:rPr>
          <w:rFonts w:hint="eastAsia"/>
        </w:rPr>
        <w:t>的值为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，为了方便表达，你只需要输出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2m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hint="eastAsia"/>
        </w:rPr>
        <w:t>（可以证明这是一个非负整数）的值即可。</w:t>
      </w:r>
    </w:p>
    <w:p w14:paraId="1FEDA84A" w14:textId="0005EFF2" w:rsidR="00E11772" w:rsidRDefault="008A49EF" w:rsidP="00E11772">
      <w:pPr>
        <w:pStyle w:val="NOI5"/>
      </w:pPr>
      <w:r>
        <w:rPr>
          <w:rFonts w:hint="eastAsia"/>
        </w:rPr>
        <w:t>【输入格式】</w:t>
      </w:r>
    </w:p>
    <w:p w14:paraId="18BAE930" w14:textId="28DBDB95" w:rsidR="00BD77AE" w:rsidRDefault="00BD77AE" w:rsidP="00971C49">
      <w:pPr>
        <w:pStyle w:val="NOI6"/>
        <w:spacing w:line="288" w:lineRule="auto"/>
      </w:pPr>
      <w:r>
        <w:rPr>
          <w:rFonts w:hint="eastAsia"/>
        </w:rPr>
        <w:t>第一行是三个整数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。</w:t>
      </w:r>
    </w:p>
    <w:p w14:paraId="5590A376" w14:textId="72DC2760" w:rsidR="00BD77AE" w:rsidRPr="00170946" w:rsidRDefault="00BD77AE" w:rsidP="00971C49">
      <w:pPr>
        <w:pStyle w:val="NOI6"/>
        <w:spacing w:line="288" w:lineRule="auto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行，依次描述每个“绽放之舞”操作</w:t>
      </w:r>
      <w:r w:rsidR="000926F0">
        <w:t>，</w:t>
      </w:r>
      <w:r w:rsidR="000926F0">
        <w:rPr>
          <w:rFonts w:hint="eastAsia"/>
        </w:rPr>
        <w:t>每</w:t>
      </w:r>
      <w:r>
        <w:rPr>
          <w:rFonts w:hint="eastAsia"/>
        </w:rPr>
        <w:t>行</w:t>
      </w:r>
      <w:r w:rsidR="00FE641C">
        <w:rPr>
          <w:rFonts w:hint="eastAsia"/>
        </w:rPr>
        <w:t>包含</w:t>
      </w:r>
      <w:r>
        <w:rPr>
          <w:rFonts w:hint="eastAsia"/>
        </w:rPr>
        <w:t>三个整数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E641C">
        <w:rPr>
          <w:rFonts w:hint="eastAsia"/>
        </w:rPr>
        <w:t>。</w:t>
      </w:r>
    </w:p>
    <w:p w14:paraId="564BB8E5" w14:textId="77777777" w:rsidR="008A49EF" w:rsidRDefault="008A49EF" w:rsidP="008A49EF">
      <w:pPr>
        <w:pStyle w:val="NOI5"/>
      </w:pPr>
      <w:r>
        <w:rPr>
          <w:rFonts w:hint="eastAsia"/>
        </w:rPr>
        <w:t>【输出格式】</w:t>
      </w:r>
    </w:p>
    <w:p w14:paraId="708EB254" w14:textId="25C3F1A1" w:rsidR="00FE641C" w:rsidRPr="0008377D" w:rsidRDefault="00FE641C" w:rsidP="00FE641C">
      <w:pPr>
        <w:pStyle w:val="NOI6"/>
      </w:pPr>
      <w:r>
        <w:rPr>
          <w:rFonts w:hint="eastAsia"/>
        </w:rPr>
        <w:t>输出只包含一个整数，表示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2m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rPr>
          <w:rFonts w:hint="eastAsia"/>
        </w:rPr>
        <w:t>的值。</w:t>
      </w:r>
    </w:p>
    <w:p w14:paraId="6E92DC68" w14:textId="5F37163C" w:rsidR="008A49EF" w:rsidRDefault="008A49EF" w:rsidP="008A49EF">
      <w:pPr>
        <w:pStyle w:val="NOI5"/>
      </w:pPr>
      <w:r>
        <w:rPr>
          <w:rFonts w:hint="eastAsia"/>
        </w:rPr>
        <w:t>【样例输入】</w:t>
      </w:r>
    </w:p>
    <w:p w14:paraId="466E2567" w14:textId="77777777" w:rsidR="00971C49" w:rsidRDefault="00971C49" w:rsidP="00971C49">
      <w:pPr>
        <w:pStyle w:val="NOI7"/>
      </w:pPr>
      <w:r>
        <w:rPr>
          <w:rFonts w:hint="eastAsia"/>
        </w:rPr>
        <w:t>3 8 2</w:t>
      </w:r>
    </w:p>
    <w:p w14:paraId="0A9DB7CA" w14:textId="77777777" w:rsidR="00971C49" w:rsidRDefault="00971C49" w:rsidP="00971C49">
      <w:pPr>
        <w:pStyle w:val="NOI7"/>
      </w:pPr>
      <w:r>
        <w:rPr>
          <w:rFonts w:hint="eastAsia"/>
        </w:rPr>
        <w:t>1 -8 8</w:t>
      </w:r>
    </w:p>
    <w:p w14:paraId="5FA06BEA" w14:textId="77777777" w:rsidR="00971C49" w:rsidRDefault="00971C49" w:rsidP="00971C49">
      <w:pPr>
        <w:pStyle w:val="NOI7"/>
      </w:pPr>
      <w:r>
        <w:rPr>
          <w:rFonts w:hint="eastAsia"/>
        </w:rPr>
        <w:t>3 -7 3</w:t>
      </w:r>
    </w:p>
    <w:p w14:paraId="2858DE4E" w14:textId="77777777" w:rsidR="00971C49" w:rsidRDefault="00971C49" w:rsidP="00971C49">
      <w:pPr>
        <w:pStyle w:val="NOI7"/>
      </w:pPr>
      <w:r>
        <w:rPr>
          <w:rFonts w:hint="eastAsia"/>
        </w:rPr>
        <w:t>5 -5 5</w:t>
      </w:r>
    </w:p>
    <w:p w14:paraId="41455E8C" w14:textId="5F5CF627" w:rsidR="008A49EF" w:rsidRDefault="008A49EF" w:rsidP="008A49EF">
      <w:pPr>
        <w:pStyle w:val="NOI5"/>
      </w:pPr>
      <w:r>
        <w:rPr>
          <w:rFonts w:hint="eastAsia"/>
        </w:rPr>
        <w:t>【样例输出】</w:t>
      </w:r>
    </w:p>
    <w:p w14:paraId="6820F341" w14:textId="7F8E2966" w:rsidR="004B3B84" w:rsidRDefault="00971C49" w:rsidP="007B04F0">
      <w:pPr>
        <w:pStyle w:val="NOI7"/>
      </w:pPr>
      <w:r>
        <w:rPr>
          <w:rFonts w:hint="eastAsia"/>
        </w:rPr>
        <w:t>76</w:t>
      </w:r>
    </w:p>
    <w:p w14:paraId="202E76E2" w14:textId="77777777" w:rsidR="00971C49" w:rsidRDefault="00971C49" w:rsidP="00971C49">
      <w:pPr>
        <w:pStyle w:val="NOI5"/>
      </w:pPr>
      <w:r>
        <w:rPr>
          <w:rFonts w:hint="eastAsia"/>
        </w:rPr>
        <w:lastRenderedPageBreak/>
        <w:t>【样例说明】</w:t>
      </w:r>
    </w:p>
    <w:p w14:paraId="31936C6E" w14:textId="77777777" w:rsidR="00971C49" w:rsidRDefault="00971C49" w:rsidP="00971C49">
      <w:pPr>
        <w:pStyle w:val="NOI6"/>
        <w:rPr>
          <w:noProof/>
        </w:rPr>
      </w:pPr>
      <w:r>
        <w:rPr>
          <w:rFonts w:hint="eastAsia"/>
          <w:noProof/>
        </w:rPr>
        <w:t>样例中的内容如下图所示：</w:t>
      </w:r>
    </w:p>
    <w:p w14:paraId="7FB397DE" w14:textId="77777777" w:rsidR="00971C49" w:rsidRPr="009A2882" w:rsidRDefault="00971C49" w:rsidP="00971C49">
      <w:pPr>
        <w:pStyle w:val="NOI6"/>
        <w:ind w:firstLineChars="0" w:firstLine="0"/>
        <w:jc w:val="center"/>
      </w:pPr>
      <w:r>
        <w:rPr>
          <w:noProof/>
        </w:rPr>
        <w:drawing>
          <wp:inline distT="0" distB="0" distL="0" distR="0" wp14:anchorId="1643455E" wp14:editId="2DC8EC3C">
            <wp:extent cx="2846647" cy="2574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46484" cy="25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0CAC" w14:textId="11BE7C01" w:rsidR="00971C49" w:rsidRDefault="00B97E72" w:rsidP="00971C49">
      <w:pPr>
        <w:pStyle w:val="NOI5"/>
      </w:pPr>
      <w:r>
        <w:rPr>
          <w:rFonts w:hint="eastAsia"/>
        </w:rPr>
        <w:t>【数据规模与</w:t>
      </w:r>
      <w:r w:rsidR="00971C49">
        <w:rPr>
          <w:rFonts w:hint="eastAsia"/>
        </w:rPr>
        <w:t>约定】</w:t>
      </w:r>
    </w:p>
    <w:p w14:paraId="59B0E10C" w14:textId="42C0136D" w:rsidR="00971C49" w:rsidRDefault="00971C49" w:rsidP="00971C49">
      <w:pPr>
        <w:pStyle w:val="NOI6"/>
      </w:pPr>
      <w:r>
        <w:rPr>
          <w:rFonts w:hint="eastAsia"/>
        </w:rPr>
        <w:t>所有</w:t>
      </w:r>
      <w:r w:rsidR="005B4A1B">
        <w:t>测试点的数据</w:t>
      </w:r>
      <w:r w:rsidR="005B4A1B">
        <w:rPr>
          <w:rFonts w:hint="eastAsia"/>
        </w:rPr>
        <w:t>规模与约定</w:t>
      </w:r>
      <w:r>
        <w:t>如下</w:t>
      </w:r>
      <w:r>
        <w:rPr>
          <w:rFonts w:hint="eastAsia"/>
        </w:rPr>
        <w:t>：</w:t>
      </w:r>
    </w:p>
    <w:tbl>
      <w:tblPr>
        <w:tblW w:w="846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701"/>
        <w:gridCol w:w="1984"/>
        <w:gridCol w:w="1276"/>
        <w:gridCol w:w="2004"/>
      </w:tblGrid>
      <w:tr w:rsidR="00971C49" w14:paraId="79C2707A" w14:textId="77777777" w:rsidTr="00F14ADB">
        <w:trPr>
          <w:jc w:val="center"/>
        </w:trPr>
        <w:tc>
          <w:tcPr>
            <w:tcW w:w="149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1B67CE5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测试点编号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E260D8" w14:textId="77777777" w:rsidR="00971C49" w:rsidRPr="00895E49" w:rsidRDefault="00971C49" w:rsidP="00F14ADB">
            <w:pPr>
              <w:jc w:val="center"/>
              <w:rPr>
                <w:sz w:val="23"/>
                <w:szCs w:val="23"/>
              </w:rPr>
            </w:pPr>
            <m:oMath>
              <m:r>
                <w:rPr>
                  <w:rFonts w:ascii="Cambria Math" w:hAnsi="Cambria Math" w:hint="eastAsia"/>
                  <w:sz w:val="23"/>
                  <w:szCs w:val="23"/>
                </w:rPr>
                <m:t>n</m:t>
              </m:r>
            </m:oMath>
            <w:r>
              <w:rPr>
                <w:rFonts w:hint="eastAsia"/>
                <w:sz w:val="23"/>
                <w:szCs w:val="23"/>
              </w:rPr>
              <w:t>的规模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7A9F77E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>
              <m:r>
                <w:rPr>
                  <w:rFonts w:ascii="Cambria Math" w:hAnsi="Cambria Math"/>
                  <w:sz w:val="23"/>
                  <w:szCs w:val="23"/>
                </w:rPr>
                <m:t>m</m:t>
              </m:r>
            </m:oMath>
            <w:r>
              <w:rPr>
                <w:rFonts w:hint="eastAsia"/>
                <w:sz w:val="23"/>
                <w:szCs w:val="23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3"/>
                      <w:szCs w:val="23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 w:val="23"/>
                      <w:szCs w:val="23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3"/>
                      <w:szCs w:val="23"/>
                      <w:vertAlign w:val="subscript"/>
                    </w:rPr>
                    <m:t>i</m:t>
                  </m:r>
                </m:sub>
              </m:sSub>
            </m:oMath>
            <w:r>
              <w:rPr>
                <w:rFonts w:hint="eastAsia"/>
                <w:sz w:val="23"/>
                <w:szCs w:val="23"/>
              </w:rPr>
              <w:t>的规模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1E885905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>
              <m:r>
                <w:rPr>
                  <w:rFonts w:ascii="Cambria Math" w:hAnsi="Cambria Math" w:hint="eastAsia"/>
                  <w:sz w:val="23"/>
                  <w:szCs w:val="23"/>
                </w:rPr>
                <m:t>k</m:t>
              </m:r>
            </m:oMath>
            <w:r>
              <w:rPr>
                <w:rFonts w:hint="eastAsia"/>
                <w:sz w:val="23"/>
                <w:szCs w:val="23"/>
              </w:rPr>
              <w:t>的规模</w:t>
            </w:r>
          </w:p>
        </w:tc>
        <w:tc>
          <w:tcPr>
            <w:tcW w:w="200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6FCBD54A" w14:textId="514D75E1" w:rsidR="00971C49" w:rsidRDefault="001C5DA9" w:rsidP="00F14ADB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约定</w:t>
            </w:r>
          </w:p>
        </w:tc>
      </w:tr>
      <w:tr w:rsidR="00971C49" w14:paraId="5AEA6B8A" w14:textId="77777777" w:rsidTr="00F14ADB">
        <w:trPr>
          <w:jc w:val="center"/>
        </w:trPr>
        <w:tc>
          <w:tcPr>
            <w:tcW w:w="14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F2D4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D8841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n=1</m:t>
                </m:r>
              </m:oMath>
            </m:oMathPara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F510C44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m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3"/>
                        <w:szCs w:val="23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sz w:val="23"/>
                        <w:szCs w:val="23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100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735060B2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k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200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9A7E41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≤m</m:t>
                </m:r>
              </m:oMath>
            </m:oMathPara>
          </w:p>
        </w:tc>
      </w:tr>
      <w:tr w:rsidR="00971C49" w14:paraId="282468ED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C6492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B3445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B0FF08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347FB7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1476F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6C420F23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105C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25F1B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n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100</m:t>
                </m:r>
              </m:oMath>
            </m:oMathPara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F765CE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A093EE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BE8D5E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0EB17B30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9033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7D051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62F7A7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79BBD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727D8B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75CAB3DB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9556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0E739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6D34D86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51E307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77F32BF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</w:tr>
      <w:tr w:rsidR="00971C49" w14:paraId="03EF754C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DD07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65B23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FA348D3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2D8AEA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36F8B2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4454795B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93AB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4BD4C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n=50000</m:t>
                </m:r>
              </m:oMath>
            </m:oMathPara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80ECC99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m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3"/>
                        <w:szCs w:val="23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sz w:val="23"/>
                        <w:szCs w:val="23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3"/>
                        <w:szCs w:val="23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  <w:sz w:val="23"/>
                        <w:szCs w:val="23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CBE811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B92AFE3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所有的</w:t>
            </w:r>
            <m:oMath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3"/>
                      <w:szCs w:val="23"/>
                    </w:rPr>
                    <m:t>r</m:t>
                  </m:r>
                  <m:ctrlPr>
                    <w:rPr>
                      <w:rFonts w:ascii="Cambria Math" w:hAnsi="Cambria Math" w:hint="eastAsia"/>
                      <w:sz w:val="23"/>
                      <w:szCs w:val="23"/>
                    </w:rPr>
                  </m:ctrlP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i</m:t>
                  </m:r>
                </m:sub>
              </m:sSub>
            </m:oMath>
            <w:r>
              <w:rPr>
                <w:rFonts w:hint="eastAsia"/>
                <w:sz w:val="23"/>
                <w:szCs w:val="23"/>
              </w:rPr>
              <w:t>都相等</w:t>
            </w:r>
          </w:p>
          <w:p w14:paraId="75727DE4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≤m</m:t>
                </m:r>
              </m:oMath>
            </m:oMathPara>
          </w:p>
        </w:tc>
      </w:tr>
      <w:tr w:rsidR="00971C49" w14:paraId="7EAD6917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76B1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64DF3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39419C" w14:textId="77777777" w:rsidR="00971C49" w:rsidRPr="00895E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96F1D1" w14:textId="77777777" w:rsidR="00971C49" w:rsidRPr="00895E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C78105" w14:textId="77777777" w:rsidR="00971C49" w:rsidRPr="00895E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</w:tr>
      <w:tr w:rsidR="00971C49" w14:paraId="6E0AA409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9F9C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91CD5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03E634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A33606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35C7BEA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51E4020D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D9EB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BCE89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n=100000</m:t>
                </m:r>
              </m:oMath>
            </m:oMathPara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FF2027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8175D3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91EAA8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01C7C7F9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F9074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582EA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3C1D81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44B72D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3426F9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3AD01DCB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40B2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1D112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6E794F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30700B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470D2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2254BDBA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D2B4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73B0D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n=50000</m:t>
                </m:r>
              </m:oMath>
            </m:oMathPara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F13EA2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23FCAFAF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k=1</m:t>
                </m:r>
              </m:oMath>
            </m:oMathPara>
          </w:p>
        </w:tc>
        <w:tc>
          <w:tcPr>
            <w:tcW w:w="200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2FEC9674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无</w:t>
            </w:r>
          </w:p>
        </w:tc>
      </w:tr>
      <w:tr w:rsidR="00971C49" w14:paraId="0AA9A97C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5D64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E907C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E99FA4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9E3211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F387B3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3A903F45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AA27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7652C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n=100000</m:t>
                </m:r>
              </m:oMath>
            </m:oMathPara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E11C02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FC3617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9B4077D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</w:tr>
      <w:tr w:rsidR="00971C49" w14:paraId="4AEBCE50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1361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C5DDB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5990CB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14ADB6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590399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61421F95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A2B6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CFD2E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n=50000</m:t>
                </m:r>
              </m:oMath>
            </m:oMathPara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079981E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3CD7889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1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k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r>
                  <w:rPr>
                    <w:rFonts w:ascii="Cambria Math" w:hAnsi="Cambria Math" w:hint="eastAsia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95FE1B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7DAA8EC5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85CC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3C7D1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655533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8248D0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303D40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5E054489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298F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B0E84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hint="eastAsia"/>
                    <w:sz w:val="23"/>
                    <w:szCs w:val="23"/>
                  </w:rPr>
                  <m:t>n=100000</m:t>
                </m:r>
              </m:oMath>
            </m:oMathPara>
          </w:p>
        </w:tc>
        <w:tc>
          <w:tcPr>
            <w:tcW w:w="19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D8C74E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62BDA5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1259A0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  <w:tr w:rsidR="00971C49" w14:paraId="15C3F136" w14:textId="77777777" w:rsidTr="00F14ADB">
        <w:trPr>
          <w:jc w:val="center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232DD0" w14:textId="77777777" w:rsidR="00971C49" w:rsidRDefault="00971C49" w:rsidP="00F14AD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A14992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9904B0B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F9BB924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1A733E" w14:textId="77777777" w:rsidR="00971C49" w:rsidRDefault="00971C49" w:rsidP="00F14ADB">
            <w:pPr>
              <w:widowControl/>
              <w:jc w:val="center"/>
              <w:rPr>
                <w:sz w:val="23"/>
                <w:szCs w:val="23"/>
              </w:rPr>
            </w:pPr>
          </w:p>
        </w:tc>
      </w:tr>
    </w:tbl>
    <w:p w14:paraId="1909565F" w14:textId="09F388CF" w:rsidR="00971C49" w:rsidRPr="002B4423" w:rsidRDefault="00971C49" w:rsidP="00971C49">
      <w:pPr>
        <w:pStyle w:val="NOI6"/>
      </w:pPr>
      <w:r>
        <w:rPr>
          <w:rFonts w:hint="eastAsia"/>
        </w:rPr>
        <w:t>对于全部测试数据满足</w:t>
      </w:r>
      <m:oMath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/>
          </w:rPr>
          <m:t>m≤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sectPr w:rsidR="00971C49" w:rsidRPr="002B4423" w:rsidSect="00E64AF9">
      <w:headerReference w:type="default" r:id="rId105"/>
      <w:footerReference w:type="default" r:id="rId10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0F5D" w14:textId="77777777" w:rsidR="00567D2C" w:rsidRDefault="00567D2C">
      <w:r>
        <w:separator/>
      </w:r>
    </w:p>
  </w:endnote>
  <w:endnote w:type="continuationSeparator" w:id="0">
    <w:p w14:paraId="0377357A" w14:textId="77777777" w:rsidR="00567D2C" w:rsidRDefault="0056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AD91" w14:textId="1BA6EC12" w:rsidR="00732719" w:rsidRDefault="00732719" w:rsidP="00884F63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页　共</w:t>
    </w:r>
    <w:r>
      <w:rPr>
        <w:rStyle w:val="a7"/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168E" w14:textId="77777777" w:rsidR="00567D2C" w:rsidRDefault="00567D2C">
      <w:r>
        <w:separator/>
      </w:r>
    </w:p>
  </w:footnote>
  <w:footnote w:type="continuationSeparator" w:id="0">
    <w:p w14:paraId="2E0B8C87" w14:textId="77777777" w:rsidR="00567D2C" w:rsidRDefault="0056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8B789" w14:textId="5FCE2C51" w:rsidR="00732719" w:rsidRPr="004503A7" w:rsidRDefault="00732719" w:rsidP="00AB0DCB">
    <w:pPr>
      <w:pStyle w:val="a4"/>
      <w:tabs>
        <w:tab w:val="left" w:pos="0"/>
      </w:tabs>
      <w:jc w:val="both"/>
    </w:pPr>
    <w:r>
      <w:rPr>
        <w:rStyle w:val="a7"/>
      </w:rPr>
      <w:t>SOI201</w:t>
    </w:r>
    <w:r w:rsidR="00152453">
      <w:rPr>
        <w:rStyle w:val="a7"/>
      </w:rPr>
      <w:t>9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第一试</w:t>
    </w:r>
    <w:r>
      <w:rPr>
        <w:rStyle w:val="a7"/>
        <w:rFonts w:hint="eastAsia"/>
      </w:rPr>
      <w:t xml:space="preserve">                     </w:t>
    </w:r>
    <w:r>
      <w:tab/>
      <w:t xml:space="preserve">                                        </w:t>
    </w:r>
    <w:r>
      <w:rPr>
        <w:rStyle w:val="a7"/>
      </w:rPr>
      <w:fldChar w:fldCharType="begin"/>
    </w:r>
    <w:r>
      <w:rPr>
        <w:rStyle w:val="a7"/>
      </w:rPr>
      <w:instrText xml:space="preserve"> STYLEREF  NOI</w:instrText>
    </w:r>
    <w:r>
      <w:rPr>
        <w:rStyle w:val="a7"/>
      </w:rPr>
      <w:instrText>试题标题</w:instrText>
    </w:r>
    <w:r>
      <w:rPr>
        <w:rStyle w:val="a7"/>
      </w:rPr>
      <w:instrText xml:space="preserve"> </w:instrText>
    </w:r>
    <w:r w:rsidR="00C76979">
      <w:rPr>
        <w:rStyle w:val="a7"/>
      </w:rPr>
      <w:fldChar w:fldCharType="separate"/>
    </w:r>
    <w:r w:rsidR="00CB1B13">
      <w:rPr>
        <w:rStyle w:val="a7"/>
        <w:rFonts w:hint="eastAsia"/>
        <w:noProof/>
      </w:rPr>
      <w:t>小乔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507C2A"/>
    <w:multiLevelType w:val="hybridMultilevel"/>
    <w:tmpl w:val="AFF28562"/>
    <w:lvl w:ilvl="0" w:tplc="77C2D2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DF46B3"/>
    <w:multiLevelType w:val="hybridMultilevel"/>
    <w:tmpl w:val="2526AC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EE51580"/>
    <w:multiLevelType w:val="hybridMultilevel"/>
    <w:tmpl w:val="FD66D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AA2556"/>
    <w:multiLevelType w:val="hybridMultilevel"/>
    <w:tmpl w:val="FCAE4A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2394A57"/>
    <w:multiLevelType w:val="hybridMultilevel"/>
    <w:tmpl w:val="6F4AF8C2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 w15:restartNumberingAfterBreak="0">
    <w:nsid w:val="76445ED6"/>
    <w:multiLevelType w:val="hybridMultilevel"/>
    <w:tmpl w:val="E6E43F28"/>
    <w:lvl w:ilvl="0" w:tplc="6A20D5A2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B83D1D"/>
    <w:multiLevelType w:val="hybridMultilevel"/>
    <w:tmpl w:val="646C1AB6"/>
    <w:lvl w:ilvl="0" w:tplc="E61E9C5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B3B49B4"/>
    <w:multiLevelType w:val="hybridMultilevel"/>
    <w:tmpl w:val="65FE621E"/>
    <w:lvl w:ilvl="0" w:tplc="EC7257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797"/>
    <w:rsid w:val="00004EBC"/>
    <w:rsid w:val="000051E0"/>
    <w:rsid w:val="00005B9A"/>
    <w:rsid w:val="00007177"/>
    <w:rsid w:val="00007CDF"/>
    <w:rsid w:val="0001438F"/>
    <w:rsid w:val="00015850"/>
    <w:rsid w:val="00021C7F"/>
    <w:rsid w:val="000248E1"/>
    <w:rsid w:val="00025200"/>
    <w:rsid w:val="000300B7"/>
    <w:rsid w:val="00030D1D"/>
    <w:rsid w:val="00031DB2"/>
    <w:rsid w:val="000339DB"/>
    <w:rsid w:val="000353D8"/>
    <w:rsid w:val="00035BF6"/>
    <w:rsid w:val="00035DF9"/>
    <w:rsid w:val="000372D4"/>
    <w:rsid w:val="0004635D"/>
    <w:rsid w:val="00047721"/>
    <w:rsid w:val="000514F8"/>
    <w:rsid w:val="00052726"/>
    <w:rsid w:val="00052B42"/>
    <w:rsid w:val="0005530A"/>
    <w:rsid w:val="000555C6"/>
    <w:rsid w:val="00055C14"/>
    <w:rsid w:val="0006197E"/>
    <w:rsid w:val="000633F1"/>
    <w:rsid w:val="00063828"/>
    <w:rsid w:val="00063B64"/>
    <w:rsid w:val="000643E1"/>
    <w:rsid w:val="000675C1"/>
    <w:rsid w:val="0007654C"/>
    <w:rsid w:val="00077300"/>
    <w:rsid w:val="00080C77"/>
    <w:rsid w:val="00082D14"/>
    <w:rsid w:val="00083138"/>
    <w:rsid w:val="00083EEB"/>
    <w:rsid w:val="00083FB1"/>
    <w:rsid w:val="00086D6B"/>
    <w:rsid w:val="00087952"/>
    <w:rsid w:val="00091C75"/>
    <w:rsid w:val="000926F0"/>
    <w:rsid w:val="00095134"/>
    <w:rsid w:val="0009655D"/>
    <w:rsid w:val="0009680B"/>
    <w:rsid w:val="000A1DB3"/>
    <w:rsid w:val="000A5D2C"/>
    <w:rsid w:val="000A71CC"/>
    <w:rsid w:val="000B0FB0"/>
    <w:rsid w:val="000B444E"/>
    <w:rsid w:val="000B5213"/>
    <w:rsid w:val="000B6E42"/>
    <w:rsid w:val="000B72F0"/>
    <w:rsid w:val="000C40BA"/>
    <w:rsid w:val="000C7E10"/>
    <w:rsid w:val="000D004A"/>
    <w:rsid w:val="000D1152"/>
    <w:rsid w:val="000D2E67"/>
    <w:rsid w:val="000D4E16"/>
    <w:rsid w:val="000D6032"/>
    <w:rsid w:val="000D627D"/>
    <w:rsid w:val="000D6519"/>
    <w:rsid w:val="000D6D18"/>
    <w:rsid w:val="000D6F1B"/>
    <w:rsid w:val="000E281B"/>
    <w:rsid w:val="000E2E0F"/>
    <w:rsid w:val="000E4145"/>
    <w:rsid w:val="000F2758"/>
    <w:rsid w:val="000F32AF"/>
    <w:rsid w:val="000F6C39"/>
    <w:rsid w:val="000F7D9C"/>
    <w:rsid w:val="0010163A"/>
    <w:rsid w:val="0010199B"/>
    <w:rsid w:val="00106479"/>
    <w:rsid w:val="00111889"/>
    <w:rsid w:val="001132C2"/>
    <w:rsid w:val="00113A28"/>
    <w:rsid w:val="00114693"/>
    <w:rsid w:val="001178AF"/>
    <w:rsid w:val="00120764"/>
    <w:rsid w:val="00123A34"/>
    <w:rsid w:val="00123E46"/>
    <w:rsid w:val="00127B75"/>
    <w:rsid w:val="0013213B"/>
    <w:rsid w:val="00133C4A"/>
    <w:rsid w:val="0013477D"/>
    <w:rsid w:val="001357AC"/>
    <w:rsid w:val="00141693"/>
    <w:rsid w:val="0014266F"/>
    <w:rsid w:val="001428EA"/>
    <w:rsid w:val="001433F7"/>
    <w:rsid w:val="00144A38"/>
    <w:rsid w:val="00150CCC"/>
    <w:rsid w:val="001519B4"/>
    <w:rsid w:val="00152453"/>
    <w:rsid w:val="001561B5"/>
    <w:rsid w:val="00156500"/>
    <w:rsid w:val="00160DA4"/>
    <w:rsid w:val="001737D6"/>
    <w:rsid w:val="00175BD9"/>
    <w:rsid w:val="00180A45"/>
    <w:rsid w:val="0018556A"/>
    <w:rsid w:val="00186252"/>
    <w:rsid w:val="00187434"/>
    <w:rsid w:val="00195D79"/>
    <w:rsid w:val="00197DEB"/>
    <w:rsid w:val="001A18FD"/>
    <w:rsid w:val="001A2599"/>
    <w:rsid w:val="001A5BD4"/>
    <w:rsid w:val="001A62F0"/>
    <w:rsid w:val="001B0FEC"/>
    <w:rsid w:val="001B71D8"/>
    <w:rsid w:val="001B7385"/>
    <w:rsid w:val="001B79AB"/>
    <w:rsid w:val="001C28FD"/>
    <w:rsid w:val="001C329C"/>
    <w:rsid w:val="001C37E0"/>
    <w:rsid w:val="001C44A2"/>
    <w:rsid w:val="001C4759"/>
    <w:rsid w:val="001C5DA9"/>
    <w:rsid w:val="001D0D08"/>
    <w:rsid w:val="001D3D86"/>
    <w:rsid w:val="001D4EF4"/>
    <w:rsid w:val="001E215C"/>
    <w:rsid w:val="001E5DF7"/>
    <w:rsid w:val="001E6C7A"/>
    <w:rsid w:val="001F1EE4"/>
    <w:rsid w:val="001F64C7"/>
    <w:rsid w:val="00203CDD"/>
    <w:rsid w:val="00204D7D"/>
    <w:rsid w:val="002128E5"/>
    <w:rsid w:val="00214E9C"/>
    <w:rsid w:val="002214B2"/>
    <w:rsid w:val="00223054"/>
    <w:rsid w:val="00224220"/>
    <w:rsid w:val="002262EF"/>
    <w:rsid w:val="002272FC"/>
    <w:rsid w:val="002301C7"/>
    <w:rsid w:val="00234BB0"/>
    <w:rsid w:val="00234ED9"/>
    <w:rsid w:val="00235A24"/>
    <w:rsid w:val="00243133"/>
    <w:rsid w:val="002435C1"/>
    <w:rsid w:val="00244A29"/>
    <w:rsid w:val="00244E34"/>
    <w:rsid w:val="00251E3C"/>
    <w:rsid w:val="002520F3"/>
    <w:rsid w:val="002523BA"/>
    <w:rsid w:val="00254034"/>
    <w:rsid w:val="0025609A"/>
    <w:rsid w:val="00262E04"/>
    <w:rsid w:val="00262F70"/>
    <w:rsid w:val="002643F0"/>
    <w:rsid w:val="00264464"/>
    <w:rsid w:val="00264EC0"/>
    <w:rsid w:val="00271424"/>
    <w:rsid w:val="002721AE"/>
    <w:rsid w:val="0027506E"/>
    <w:rsid w:val="00281CF2"/>
    <w:rsid w:val="00282BF5"/>
    <w:rsid w:val="0028301F"/>
    <w:rsid w:val="0028414B"/>
    <w:rsid w:val="002841A9"/>
    <w:rsid w:val="00285F65"/>
    <w:rsid w:val="002900E7"/>
    <w:rsid w:val="00291FEA"/>
    <w:rsid w:val="002929BD"/>
    <w:rsid w:val="00292F34"/>
    <w:rsid w:val="002A5B8E"/>
    <w:rsid w:val="002B2010"/>
    <w:rsid w:val="002B21AB"/>
    <w:rsid w:val="002B308A"/>
    <w:rsid w:val="002B509C"/>
    <w:rsid w:val="002B667B"/>
    <w:rsid w:val="002C019E"/>
    <w:rsid w:val="002C2292"/>
    <w:rsid w:val="002C27EF"/>
    <w:rsid w:val="002C2E8B"/>
    <w:rsid w:val="002C7C94"/>
    <w:rsid w:val="002D21C7"/>
    <w:rsid w:val="002D407E"/>
    <w:rsid w:val="002D5D44"/>
    <w:rsid w:val="002E3179"/>
    <w:rsid w:val="002E5380"/>
    <w:rsid w:val="002E6279"/>
    <w:rsid w:val="002E68CA"/>
    <w:rsid w:val="002F0EFF"/>
    <w:rsid w:val="002F28F3"/>
    <w:rsid w:val="002F38BB"/>
    <w:rsid w:val="002F41C4"/>
    <w:rsid w:val="002F5BB2"/>
    <w:rsid w:val="00304464"/>
    <w:rsid w:val="00311EDF"/>
    <w:rsid w:val="00312464"/>
    <w:rsid w:val="0031311E"/>
    <w:rsid w:val="003139D2"/>
    <w:rsid w:val="00313BEC"/>
    <w:rsid w:val="00313DE0"/>
    <w:rsid w:val="0031409C"/>
    <w:rsid w:val="00323F73"/>
    <w:rsid w:val="00327DAA"/>
    <w:rsid w:val="003303A3"/>
    <w:rsid w:val="00333515"/>
    <w:rsid w:val="003372B3"/>
    <w:rsid w:val="003376A9"/>
    <w:rsid w:val="00344407"/>
    <w:rsid w:val="0035022E"/>
    <w:rsid w:val="00351F8D"/>
    <w:rsid w:val="0035291C"/>
    <w:rsid w:val="003615A0"/>
    <w:rsid w:val="003620E3"/>
    <w:rsid w:val="00367179"/>
    <w:rsid w:val="00372517"/>
    <w:rsid w:val="003729D8"/>
    <w:rsid w:val="00376AEC"/>
    <w:rsid w:val="00377B37"/>
    <w:rsid w:val="00382A45"/>
    <w:rsid w:val="00382B74"/>
    <w:rsid w:val="003838E9"/>
    <w:rsid w:val="00383B5A"/>
    <w:rsid w:val="003846EF"/>
    <w:rsid w:val="00390EDF"/>
    <w:rsid w:val="00390F65"/>
    <w:rsid w:val="003965F9"/>
    <w:rsid w:val="003A1A72"/>
    <w:rsid w:val="003A2608"/>
    <w:rsid w:val="003A7677"/>
    <w:rsid w:val="003B0B6D"/>
    <w:rsid w:val="003B6350"/>
    <w:rsid w:val="003C1917"/>
    <w:rsid w:val="003C4D1D"/>
    <w:rsid w:val="003C52F3"/>
    <w:rsid w:val="003C6373"/>
    <w:rsid w:val="003D01B1"/>
    <w:rsid w:val="003D218A"/>
    <w:rsid w:val="003D5784"/>
    <w:rsid w:val="003E1DE8"/>
    <w:rsid w:val="003E7A35"/>
    <w:rsid w:val="003F2E3F"/>
    <w:rsid w:val="003F58C5"/>
    <w:rsid w:val="003F59D6"/>
    <w:rsid w:val="0040155A"/>
    <w:rsid w:val="00404118"/>
    <w:rsid w:val="00404641"/>
    <w:rsid w:val="00406D6B"/>
    <w:rsid w:val="004076DA"/>
    <w:rsid w:val="00410DE0"/>
    <w:rsid w:val="004110EC"/>
    <w:rsid w:val="00417DB7"/>
    <w:rsid w:val="004224B8"/>
    <w:rsid w:val="00426B21"/>
    <w:rsid w:val="00431A51"/>
    <w:rsid w:val="00431E5D"/>
    <w:rsid w:val="0043203B"/>
    <w:rsid w:val="00432CC2"/>
    <w:rsid w:val="00434973"/>
    <w:rsid w:val="00437ED5"/>
    <w:rsid w:val="00444B3C"/>
    <w:rsid w:val="00444BAB"/>
    <w:rsid w:val="004503A7"/>
    <w:rsid w:val="00451DCC"/>
    <w:rsid w:val="004621E8"/>
    <w:rsid w:val="004622E0"/>
    <w:rsid w:val="0046629F"/>
    <w:rsid w:val="00466522"/>
    <w:rsid w:val="00471FC4"/>
    <w:rsid w:val="00472563"/>
    <w:rsid w:val="00473712"/>
    <w:rsid w:val="004765EB"/>
    <w:rsid w:val="00477D62"/>
    <w:rsid w:val="00482BBD"/>
    <w:rsid w:val="004832F4"/>
    <w:rsid w:val="0048654F"/>
    <w:rsid w:val="00487221"/>
    <w:rsid w:val="0049168A"/>
    <w:rsid w:val="004966CE"/>
    <w:rsid w:val="00497410"/>
    <w:rsid w:val="004A1CA1"/>
    <w:rsid w:val="004A2114"/>
    <w:rsid w:val="004A56DF"/>
    <w:rsid w:val="004A6AB2"/>
    <w:rsid w:val="004A7B76"/>
    <w:rsid w:val="004B0BF5"/>
    <w:rsid w:val="004B23FD"/>
    <w:rsid w:val="004B25F5"/>
    <w:rsid w:val="004B37B1"/>
    <w:rsid w:val="004B3B84"/>
    <w:rsid w:val="004B5CB6"/>
    <w:rsid w:val="004B5E8C"/>
    <w:rsid w:val="004B7F57"/>
    <w:rsid w:val="004C2CCE"/>
    <w:rsid w:val="004C5D25"/>
    <w:rsid w:val="004D3146"/>
    <w:rsid w:val="004D5A2A"/>
    <w:rsid w:val="004D5F25"/>
    <w:rsid w:val="004D610A"/>
    <w:rsid w:val="004E209E"/>
    <w:rsid w:val="004E2489"/>
    <w:rsid w:val="004E28BC"/>
    <w:rsid w:val="004E7508"/>
    <w:rsid w:val="004F1260"/>
    <w:rsid w:val="004F19C2"/>
    <w:rsid w:val="004F1EF5"/>
    <w:rsid w:val="004F2531"/>
    <w:rsid w:val="004F3298"/>
    <w:rsid w:val="004F3338"/>
    <w:rsid w:val="004F3819"/>
    <w:rsid w:val="004F3EEB"/>
    <w:rsid w:val="004F48C6"/>
    <w:rsid w:val="004F6870"/>
    <w:rsid w:val="004F7B9E"/>
    <w:rsid w:val="005001BD"/>
    <w:rsid w:val="00501314"/>
    <w:rsid w:val="005032FB"/>
    <w:rsid w:val="00505875"/>
    <w:rsid w:val="00510E1C"/>
    <w:rsid w:val="0051302E"/>
    <w:rsid w:val="00514EE5"/>
    <w:rsid w:val="005153E5"/>
    <w:rsid w:val="00521616"/>
    <w:rsid w:val="00526511"/>
    <w:rsid w:val="00527DA7"/>
    <w:rsid w:val="005330C1"/>
    <w:rsid w:val="00533220"/>
    <w:rsid w:val="005335B1"/>
    <w:rsid w:val="0053439A"/>
    <w:rsid w:val="005402C1"/>
    <w:rsid w:val="00540B27"/>
    <w:rsid w:val="00551282"/>
    <w:rsid w:val="00555958"/>
    <w:rsid w:val="00560ECA"/>
    <w:rsid w:val="00563768"/>
    <w:rsid w:val="0056409C"/>
    <w:rsid w:val="00564A5B"/>
    <w:rsid w:val="00566808"/>
    <w:rsid w:val="00567D2C"/>
    <w:rsid w:val="00571B0A"/>
    <w:rsid w:val="00572AAB"/>
    <w:rsid w:val="00574567"/>
    <w:rsid w:val="00576DAD"/>
    <w:rsid w:val="0057767E"/>
    <w:rsid w:val="00577A04"/>
    <w:rsid w:val="0058029D"/>
    <w:rsid w:val="0058068E"/>
    <w:rsid w:val="00580DDF"/>
    <w:rsid w:val="005826D5"/>
    <w:rsid w:val="00587889"/>
    <w:rsid w:val="00591655"/>
    <w:rsid w:val="00595654"/>
    <w:rsid w:val="00595F3F"/>
    <w:rsid w:val="00597075"/>
    <w:rsid w:val="0059709E"/>
    <w:rsid w:val="005A0018"/>
    <w:rsid w:val="005A03EF"/>
    <w:rsid w:val="005A0937"/>
    <w:rsid w:val="005A13E8"/>
    <w:rsid w:val="005A2598"/>
    <w:rsid w:val="005B2EE6"/>
    <w:rsid w:val="005B34BC"/>
    <w:rsid w:val="005B4A1B"/>
    <w:rsid w:val="005C115C"/>
    <w:rsid w:val="005C2ABD"/>
    <w:rsid w:val="005C7650"/>
    <w:rsid w:val="005D0C7A"/>
    <w:rsid w:val="005D0CC3"/>
    <w:rsid w:val="005D0F5F"/>
    <w:rsid w:val="005D43DF"/>
    <w:rsid w:val="005D740F"/>
    <w:rsid w:val="005E0465"/>
    <w:rsid w:val="005E312E"/>
    <w:rsid w:val="005E34F2"/>
    <w:rsid w:val="005E48B3"/>
    <w:rsid w:val="005E609B"/>
    <w:rsid w:val="005E6E7D"/>
    <w:rsid w:val="005F34E3"/>
    <w:rsid w:val="005F4D06"/>
    <w:rsid w:val="005F5C5E"/>
    <w:rsid w:val="005F7D8F"/>
    <w:rsid w:val="006014DA"/>
    <w:rsid w:val="006019D6"/>
    <w:rsid w:val="00606335"/>
    <w:rsid w:val="00606EAB"/>
    <w:rsid w:val="00607D28"/>
    <w:rsid w:val="00610723"/>
    <w:rsid w:val="0061104E"/>
    <w:rsid w:val="00614093"/>
    <w:rsid w:val="0061554C"/>
    <w:rsid w:val="00617439"/>
    <w:rsid w:val="00620431"/>
    <w:rsid w:val="00620460"/>
    <w:rsid w:val="00621300"/>
    <w:rsid w:val="00621304"/>
    <w:rsid w:val="006215C7"/>
    <w:rsid w:val="006325C3"/>
    <w:rsid w:val="00633289"/>
    <w:rsid w:val="00634DB9"/>
    <w:rsid w:val="006350D3"/>
    <w:rsid w:val="00636177"/>
    <w:rsid w:val="00636F7A"/>
    <w:rsid w:val="00640D46"/>
    <w:rsid w:val="006441B6"/>
    <w:rsid w:val="0064587B"/>
    <w:rsid w:val="006473DE"/>
    <w:rsid w:val="00647E28"/>
    <w:rsid w:val="00652F09"/>
    <w:rsid w:val="00655C2A"/>
    <w:rsid w:val="00661B43"/>
    <w:rsid w:val="006628CD"/>
    <w:rsid w:val="006628EC"/>
    <w:rsid w:val="00662B0E"/>
    <w:rsid w:val="006643A0"/>
    <w:rsid w:val="006666C1"/>
    <w:rsid w:val="006666EF"/>
    <w:rsid w:val="0066708E"/>
    <w:rsid w:val="0067210B"/>
    <w:rsid w:val="00672E2D"/>
    <w:rsid w:val="00674E60"/>
    <w:rsid w:val="00675C0B"/>
    <w:rsid w:val="00675CF7"/>
    <w:rsid w:val="00677745"/>
    <w:rsid w:val="006824CF"/>
    <w:rsid w:val="00683173"/>
    <w:rsid w:val="0068350C"/>
    <w:rsid w:val="0068475C"/>
    <w:rsid w:val="00691A7C"/>
    <w:rsid w:val="00695D45"/>
    <w:rsid w:val="006A0CFE"/>
    <w:rsid w:val="006A22CF"/>
    <w:rsid w:val="006A5DF9"/>
    <w:rsid w:val="006B0156"/>
    <w:rsid w:val="006B2597"/>
    <w:rsid w:val="006B53E9"/>
    <w:rsid w:val="006C03C0"/>
    <w:rsid w:val="006C1A7F"/>
    <w:rsid w:val="006C2F06"/>
    <w:rsid w:val="006C4060"/>
    <w:rsid w:val="006C6F10"/>
    <w:rsid w:val="006D3A3D"/>
    <w:rsid w:val="006D71B8"/>
    <w:rsid w:val="006E047E"/>
    <w:rsid w:val="006E2886"/>
    <w:rsid w:val="006E4979"/>
    <w:rsid w:val="007006FB"/>
    <w:rsid w:val="007007D2"/>
    <w:rsid w:val="0070186C"/>
    <w:rsid w:val="00704A6B"/>
    <w:rsid w:val="00714EE1"/>
    <w:rsid w:val="00717865"/>
    <w:rsid w:val="00717867"/>
    <w:rsid w:val="00717988"/>
    <w:rsid w:val="00723AF2"/>
    <w:rsid w:val="00724129"/>
    <w:rsid w:val="007246F9"/>
    <w:rsid w:val="00730E71"/>
    <w:rsid w:val="00732719"/>
    <w:rsid w:val="0073280E"/>
    <w:rsid w:val="00732DA4"/>
    <w:rsid w:val="007337FA"/>
    <w:rsid w:val="007346C6"/>
    <w:rsid w:val="00735040"/>
    <w:rsid w:val="00736989"/>
    <w:rsid w:val="00737354"/>
    <w:rsid w:val="00741FEF"/>
    <w:rsid w:val="0074228E"/>
    <w:rsid w:val="00742B73"/>
    <w:rsid w:val="00744553"/>
    <w:rsid w:val="00750B6C"/>
    <w:rsid w:val="00750E5F"/>
    <w:rsid w:val="00751850"/>
    <w:rsid w:val="0075778A"/>
    <w:rsid w:val="00763CB6"/>
    <w:rsid w:val="00763FCB"/>
    <w:rsid w:val="00765DD7"/>
    <w:rsid w:val="0076644F"/>
    <w:rsid w:val="0076789A"/>
    <w:rsid w:val="00767F9E"/>
    <w:rsid w:val="00773054"/>
    <w:rsid w:val="00775AA0"/>
    <w:rsid w:val="00775FAE"/>
    <w:rsid w:val="00777C7B"/>
    <w:rsid w:val="00781A9B"/>
    <w:rsid w:val="007930D2"/>
    <w:rsid w:val="007942CD"/>
    <w:rsid w:val="0079450D"/>
    <w:rsid w:val="00796C15"/>
    <w:rsid w:val="00797BCC"/>
    <w:rsid w:val="007A5C6A"/>
    <w:rsid w:val="007A5EFE"/>
    <w:rsid w:val="007A7F30"/>
    <w:rsid w:val="007B04F0"/>
    <w:rsid w:val="007B34EF"/>
    <w:rsid w:val="007B3848"/>
    <w:rsid w:val="007B5733"/>
    <w:rsid w:val="007C0021"/>
    <w:rsid w:val="007C204A"/>
    <w:rsid w:val="007C287B"/>
    <w:rsid w:val="007D1200"/>
    <w:rsid w:val="007D2A50"/>
    <w:rsid w:val="007D358E"/>
    <w:rsid w:val="007D4C7D"/>
    <w:rsid w:val="007D5241"/>
    <w:rsid w:val="007D6816"/>
    <w:rsid w:val="007E1237"/>
    <w:rsid w:val="007E4374"/>
    <w:rsid w:val="007F0046"/>
    <w:rsid w:val="007F1AB7"/>
    <w:rsid w:val="007F1B25"/>
    <w:rsid w:val="007F2966"/>
    <w:rsid w:val="007F6C4E"/>
    <w:rsid w:val="007F6D70"/>
    <w:rsid w:val="00803333"/>
    <w:rsid w:val="00807991"/>
    <w:rsid w:val="00810014"/>
    <w:rsid w:val="008112EE"/>
    <w:rsid w:val="00812CAA"/>
    <w:rsid w:val="00820975"/>
    <w:rsid w:val="008241AD"/>
    <w:rsid w:val="00824907"/>
    <w:rsid w:val="008256B1"/>
    <w:rsid w:val="008256BE"/>
    <w:rsid w:val="00836317"/>
    <w:rsid w:val="008401E0"/>
    <w:rsid w:val="00844346"/>
    <w:rsid w:val="00844ABF"/>
    <w:rsid w:val="00847D48"/>
    <w:rsid w:val="008501AE"/>
    <w:rsid w:val="00853269"/>
    <w:rsid w:val="0085545D"/>
    <w:rsid w:val="00856A78"/>
    <w:rsid w:val="00860566"/>
    <w:rsid w:val="00862AF1"/>
    <w:rsid w:val="0086323F"/>
    <w:rsid w:val="0086347A"/>
    <w:rsid w:val="00863EFE"/>
    <w:rsid w:val="008671CA"/>
    <w:rsid w:val="008672A9"/>
    <w:rsid w:val="008705B9"/>
    <w:rsid w:val="00874899"/>
    <w:rsid w:val="00877FBA"/>
    <w:rsid w:val="0088046B"/>
    <w:rsid w:val="0088317D"/>
    <w:rsid w:val="00883B77"/>
    <w:rsid w:val="00884F63"/>
    <w:rsid w:val="0088627D"/>
    <w:rsid w:val="00887381"/>
    <w:rsid w:val="00890E88"/>
    <w:rsid w:val="008978FB"/>
    <w:rsid w:val="008A34C0"/>
    <w:rsid w:val="008A49EF"/>
    <w:rsid w:val="008A664D"/>
    <w:rsid w:val="008A6A11"/>
    <w:rsid w:val="008B5BB3"/>
    <w:rsid w:val="008B62A7"/>
    <w:rsid w:val="008C13FC"/>
    <w:rsid w:val="008C2BAE"/>
    <w:rsid w:val="008C3497"/>
    <w:rsid w:val="008D3B32"/>
    <w:rsid w:val="008D6ECE"/>
    <w:rsid w:val="008D77FA"/>
    <w:rsid w:val="008D7BAB"/>
    <w:rsid w:val="008E07BA"/>
    <w:rsid w:val="008E10A6"/>
    <w:rsid w:val="008E237C"/>
    <w:rsid w:val="008E37D7"/>
    <w:rsid w:val="008E6EF8"/>
    <w:rsid w:val="008F089B"/>
    <w:rsid w:val="008F1D93"/>
    <w:rsid w:val="008F22D1"/>
    <w:rsid w:val="008F337D"/>
    <w:rsid w:val="008F4618"/>
    <w:rsid w:val="008F5F9B"/>
    <w:rsid w:val="008F7717"/>
    <w:rsid w:val="0090057B"/>
    <w:rsid w:val="0090437B"/>
    <w:rsid w:val="00906702"/>
    <w:rsid w:val="00912707"/>
    <w:rsid w:val="00913DFC"/>
    <w:rsid w:val="0091443F"/>
    <w:rsid w:val="009164F0"/>
    <w:rsid w:val="0092014D"/>
    <w:rsid w:val="0092022E"/>
    <w:rsid w:val="009220F8"/>
    <w:rsid w:val="0092799B"/>
    <w:rsid w:val="00927B24"/>
    <w:rsid w:val="00930C77"/>
    <w:rsid w:val="00936161"/>
    <w:rsid w:val="00943FBB"/>
    <w:rsid w:val="00944D51"/>
    <w:rsid w:val="00944DF9"/>
    <w:rsid w:val="00951139"/>
    <w:rsid w:val="00952E8E"/>
    <w:rsid w:val="00962C1E"/>
    <w:rsid w:val="009658D9"/>
    <w:rsid w:val="00971C49"/>
    <w:rsid w:val="009731E1"/>
    <w:rsid w:val="00973AAF"/>
    <w:rsid w:val="00973BBA"/>
    <w:rsid w:val="00977FE7"/>
    <w:rsid w:val="009800BF"/>
    <w:rsid w:val="00980E7D"/>
    <w:rsid w:val="009820B7"/>
    <w:rsid w:val="0098307B"/>
    <w:rsid w:val="00984C75"/>
    <w:rsid w:val="00984D64"/>
    <w:rsid w:val="00987C11"/>
    <w:rsid w:val="00991F9F"/>
    <w:rsid w:val="00992870"/>
    <w:rsid w:val="00995456"/>
    <w:rsid w:val="00995E0C"/>
    <w:rsid w:val="00996BAA"/>
    <w:rsid w:val="00997775"/>
    <w:rsid w:val="009B0E28"/>
    <w:rsid w:val="009B0FE6"/>
    <w:rsid w:val="009B3900"/>
    <w:rsid w:val="009C3032"/>
    <w:rsid w:val="009C5797"/>
    <w:rsid w:val="009C5D75"/>
    <w:rsid w:val="009C5FD0"/>
    <w:rsid w:val="009C7006"/>
    <w:rsid w:val="009D26C8"/>
    <w:rsid w:val="009D3487"/>
    <w:rsid w:val="009D36BB"/>
    <w:rsid w:val="009D3B37"/>
    <w:rsid w:val="009D647B"/>
    <w:rsid w:val="009D7FF6"/>
    <w:rsid w:val="009E3E48"/>
    <w:rsid w:val="009E69C3"/>
    <w:rsid w:val="009E7BAD"/>
    <w:rsid w:val="009F167D"/>
    <w:rsid w:val="009F2AE3"/>
    <w:rsid w:val="009F3369"/>
    <w:rsid w:val="009F4663"/>
    <w:rsid w:val="009F632E"/>
    <w:rsid w:val="00A03719"/>
    <w:rsid w:val="00A03A5A"/>
    <w:rsid w:val="00A146A0"/>
    <w:rsid w:val="00A16409"/>
    <w:rsid w:val="00A20A0E"/>
    <w:rsid w:val="00A2122D"/>
    <w:rsid w:val="00A21FC2"/>
    <w:rsid w:val="00A3696F"/>
    <w:rsid w:val="00A41339"/>
    <w:rsid w:val="00A4200A"/>
    <w:rsid w:val="00A42966"/>
    <w:rsid w:val="00A42A1A"/>
    <w:rsid w:val="00A47CE0"/>
    <w:rsid w:val="00A51F21"/>
    <w:rsid w:val="00A54472"/>
    <w:rsid w:val="00A54896"/>
    <w:rsid w:val="00A5538D"/>
    <w:rsid w:val="00A56170"/>
    <w:rsid w:val="00A62D67"/>
    <w:rsid w:val="00A638DA"/>
    <w:rsid w:val="00A651ED"/>
    <w:rsid w:val="00A6523A"/>
    <w:rsid w:val="00A67B35"/>
    <w:rsid w:val="00A70CDC"/>
    <w:rsid w:val="00A70E83"/>
    <w:rsid w:val="00A717C9"/>
    <w:rsid w:val="00A74FE7"/>
    <w:rsid w:val="00A75360"/>
    <w:rsid w:val="00A760F4"/>
    <w:rsid w:val="00A763E4"/>
    <w:rsid w:val="00A764C5"/>
    <w:rsid w:val="00A777AB"/>
    <w:rsid w:val="00A77E97"/>
    <w:rsid w:val="00A82394"/>
    <w:rsid w:val="00A82D5B"/>
    <w:rsid w:val="00A83594"/>
    <w:rsid w:val="00A84F31"/>
    <w:rsid w:val="00A85E75"/>
    <w:rsid w:val="00A8642A"/>
    <w:rsid w:val="00A8663B"/>
    <w:rsid w:val="00A871C5"/>
    <w:rsid w:val="00A87218"/>
    <w:rsid w:val="00A90D3D"/>
    <w:rsid w:val="00A94301"/>
    <w:rsid w:val="00A95376"/>
    <w:rsid w:val="00A9612A"/>
    <w:rsid w:val="00A97DF9"/>
    <w:rsid w:val="00A97F0C"/>
    <w:rsid w:val="00AA0A69"/>
    <w:rsid w:val="00AA10E6"/>
    <w:rsid w:val="00AA19F7"/>
    <w:rsid w:val="00AA2224"/>
    <w:rsid w:val="00AA3614"/>
    <w:rsid w:val="00AA4803"/>
    <w:rsid w:val="00AA60DE"/>
    <w:rsid w:val="00AA7304"/>
    <w:rsid w:val="00AB00CA"/>
    <w:rsid w:val="00AB0861"/>
    <w:rsid w:val="00AB0DCB"/>
    <w:rsid w:val="00AB283F"/>
    <w:rsid w:val="00AB3F27"/>
    <w:rsid w:val="00AB406E"/>
    <w:rsid w:val="00AB45E1"/>
    <w:rsid w:val="00AC101A"/>
    <w:rsid w:val="00AC1F9D"/>
    <w:rsid w:val="00AC3C75"/>
    <w:rsid w:val="00AC506E"/>
    <w:rsid w:val="00AC6E4A"/>
    <w:rsid w:val="00AD148E"/>
    <w:rsid w:val="00AD1FA9"/>
    <w:rsid w:val="00AD5140"/>
    <w:rsid w:val="00AD606C"/>
    <w:rsid w:val="00AD79D6"/>
    <w:rsid w:val="00AE0032"/>
    <w:rsid w:val="00AE0158"/>
    <w:rsid w:val="00AE3372"/>
    <w:rsid w:val="00AE53A3"/>
    <w:rsid w:val="00AE7DB0"/>
    <w:rsid w:val="00AF004D"/>
    <w:rsid w:val="00AF2571"/>
    <w:rsid w:val="00AF4162"/>
    <w:rsid w:val="00AF4191"/>
    <w:rsid w:val="00AF4DAE"/>
    <w:rsid w:val="00AF6FD2"/>
    <w:rsid w:val="00AF7531"/>
    <w:rsid w:val="00B001D4"/>
    <w:rsid w:val="00B0036D"/>
    <w:rsid w:val="00B009EF"/>
    <w:rsid w:val="00B00DC7"/>
    <w:rsid w:val="00B01256"/>
    <w:rsid w:val="00B01D3C"/>
    <w:rsid w:val="00B03B3B"/>
    <w:rsid w:val="00B04B87"/>
    <w:rsid w:val="00B07823"/>
    <w:rsid w:val="00B07B85"/>
    <w:rsid w:val="00B1004D"/>
    <w:rsid w:val="00B1520F"/>
    <w:rsid w:val="00B2071B"/>
    <w:rsid w:val="00B2193C"/>
    <w:rsid w:val="00B229D5"/>
    <w:rsid w:val="00B22A7C"/>
    <w:rsid w:val="00B24475"/>
    <w:rsid w:val="00B27DB8"/>
    <w:rsid w:val="00B301C3"/>
    <w:rsid w:val="00B33415"/>
    <w:rsid w:val="00B36413"/>
    <w:rsid w:val="00B37D10"/>
    <w:rsid w:val="00B4122C"/>
    <w:rsid w:val="00B46057"/>
    <w:rsid w:val="00B47372"/>
    <w:rsid w:val="00B47AD2"/>
    <w:rsid w:val="00B528B8"/>
    <w:rsid w:val="00B533B5"/>
    <w:rsid w:val="00B53AB8"/>
    <w:rsid w:val="00B54EFF"/>
    <w:rsid w:val="00B634BA"/>
    <w:rsid w:val="00B6397E"/>
    <w:rsid w:val="00B64FB9"/>
    <w:rsid w:val="00B70DB7"/>
    <w:rsid w:val="00B7163D"/>
    <w:rsid w:val="00B71D3F"/>
    <w:rsid w:val="00B81587"/>
    <w:rsid w:val="00B828F9"/>
    <w:rsid w:val="00B87A5C"/>
    <w:rsid w:val="00B9082C"/>
    <w:rsid w:val="00B911EC"/>
    <w:rsid w:val="00B912F0"/>
    <w:rsid w:val="00B91421"/>
    <w:rsid w:val="00B92215"/>
    <w:rsid w:val="00B97E72"/>
    <w:rsid w:val="00BA0455"/>
    <w:rsid w:val="00BA74B5"/>
    <w:rsid w:val="00BB061D"/>
    <w:rsid w:val="00BB4677"/>
    <w:rsid w:val="00BC13A8"/>
    <w:rsid w:val="00BC25F6"/>
    <w:rsid w:val="00BC5B35"/>
    <w:rsid w:val="00BC5ED3"/>
    <w:rsid w:val="00BC7402"/>
    <w:rsid w:val="00BC7433"/>
    <w:rsid w:val="00BD0483"/>
    <w:rsid w:val="00BD0737"/>
    <w:rsid w:val="00BD0C7B"/>
    <w:rsid w:val="00BD38A5"/>
    <w:rsid w:val="00BD3ABF"/>
    <w:rsid w:val="00BD3FAB"/>
    <w:rsid w:val="00BD633D"/>
    <w:rsid w:val="00BD77AE"/>
    <w:rsid w:val="00BE18C9"/>
    <w:rsid w:val="00BE3BF6"/>
    <w:rsid w:val="00BE4151"/>
    <w:rsid w:val="00BF00AD"/>
    <w:rsid w:val="00BF0704"/>
    <w:rsid w:val="00BF267A"/>
    <w:rsid w:val="00BF48BA"/>
    <w:rsid w:val="00BF5129"/>
    <w:rsid w:val="00C01929"/>
    <w:rsid w:val="00C0230D"/>
    <w:rsid w:val="00C0250E"/>
    <w:rsid w:val="00C02D5E"/>
    <w:rsid w:val="00C040ED"/>
    <w:rsid w:val="00C07DD4"/>
    <w:rsid w:val="00C10736"/>
    <w:rsid w:val="00C11922"/>
    <w:rsid w:val="00C11CBE"/>
    <w:rsid w:val="00C147F8"/>
    <w:rsid w:val="00C15D5F"/>
    <w:rsid w:val="00C17B09"/>
    <w:rsid w:val="00C20C34"/>
    <w:rsid w:val="00C210E1"/>
    <w:rsid w:val="00C23146"/>
    <w:rsid w:val="00C23CF3"/>
    <w:rsid w:val="00C24384"/>
    <w:rsid w:val="00C2731F"/>
    <w:rsid w:val="00C305DD"/>
    <w:rsid w:val="00C31614"/>
    <w:rsid w:val="00C34737"/>
    <w:rsid w:val="00C40187"/>
    <w:rsid w:val="00C401AF"/>
    <w:rsid w:val="00C413A5"/>
    <w:rsid w:val="00C441C0"/>
    <w:rsid w:val="00C45F49"/>
    <w:rsid w:val="00C4623E"/>
    <w:rsid w:val="00C53222"/>
    <w:rsid w:val="00C61670"/>
    <w:rsid w:val="00C62FD7"/>
    <w:rsid w:val="00C675E8"/>
    <w:rsid w:val="00C738C4"/>
    <w:rsid w:val="00C74FA6"/>
    <w:rsid w:val="00C75EED"/>
    <w:rsid w:val="00C76979"/>
    <w:rsid w:val="00C76FFE"/>
    <w:rsid w:val="00C809B2"/>
    <w:rsid w:val="00C82504"/>
    <w:rsid w:val="00C934F4"/>
    <w:rsid w:val="00C95485"/>
    <w:rsid w:val="00CA19F6"/>
    <w:rsid w:val="00CA44F9"/>
    <w:rsid w:val="00CA61DB"/>
    <w:rsid w:val="00CA7288"/>
    <w:rsid w:val="00CB0222"/>
    <w:rsid w:val="00CB03D8"/>
    <w:rsid w:val="00CB0765"/>
    <w:rsid w:val="00CB1B13"/>
    <w:rsid w:val="00CB202B"/>
    <w:rsid w:val="00CB4E64"/>
    <w:rsid w:val="00CB6472"/>
    <w:rsid w:val="00CC06CC"/>
    <w:rsid w:val="00CC072B"/>
    <w:rsid w:val="00CC10F4"/>
    <w:rsid w:val="00CC1BF7"/>
    <w:rsid w:val="00CC4AD9"/>
    <w:rsid w:val="00CC5514"/>
    <w:rsid w:val="00CD270F"/>
    <w:rsid w:val="00CD42B8"/>
    <w:rsid w:val="00CE0FD4"/>
    <w:rsid w:val="00CE2CEE"/>
    <w:rsid w:val="00CE4100"/>
    <w:rsid w:val="00CF1B9C"/>
    <w:rsid w:val="00CF49E1"/>
    <w:rsid w:val="00D046DE"/>
    <w:rsid w:val="00D07D26"/>
    <w:rsid w:val="00D107FF"/>
    <w:rsid w:val="00D1228A"/>
    <w:rsid w:val="00D17FF8"/>
    <w:rsid w:val="00D21113"/>
    <w:rsid w:val="00D23044"/>
    <w:rsid w:val="00D23452"/>
    <w:rsid w:val="00D23A1C"/>
    <w:rsid w:val="00D23E80"/>
    <w:rsid w:val="00D24DCE"/>
    <w:rsid w:val="00D30D13"/>
    <w:rsid w:val="00D33137"/>
    <w:rsid w:val="00D33B2A"/>
    <w:rsid w:val="00D342D7"/>
    <w:rsid w:val="00D37481"/>
    <w:rsid w:val="00D4430E"/>
    <w:rsid w:val="00D50122"/>
    <w:rsid w:val="00D53806"/>
    <w:rsid w:val="00D53853"/>
    <w:rsid w:val="00D5736A"/>
    <w:rsid w:val="00D6182A"/>
    <w:rsid w:val="00D64CF7"/>
    <w:rsid w:val="00D66B90"/>
    <w:rsid w:val="00D7204A"/>
    <w:rsid w:val="00D74C7A"/>
    <w:rsid w:val="00D77B17"/>
    <w:rsid w:val="00D77C1D"/>
    <w:rsid w:val="00D810CC"/>
    <w:rsid w:val="00D823B2"/>
    <w:rsid w:val="00D83C05"/>
    <w:rsid w:val="00D87072"/>
    <w:rsid w:val="00D8769D"/>
    <w:rsid w:val="00D90253"/>
    <w:rsid w:val="00D94CDA"/>
    <w:rsid w:val="00D9511B"/>
    <w:rsid w:val="00D959F2"/>
    <w:rsid w:val="00DA1D50"/>
    <w:rsid w:val="00DA2DBD"/>
    <w:rsid w:val="00DA2EB1"/>
    <w:rsid w:val="00DA5415"/>
    <w:rsid w:val="00DA57E4"/>
    <w:rsid w:val="00DA6064"/>
    <w:rsid w:val="00DB25BE"/>
    <w:rsid w:val="00DB527D"/>
    <w:rsid w:val="00DC0D3C"/>
    <w:rsid w:val="00DC0E75"/>
    <w:rsid w:val="00DC3F89"/>
    <w:rsid w:val="00DC7401"/>
    <w:rsid w:val="00DD07C2"/>
    <w:rsid w:val="00DD1612"/>
    <w:rsid w:val="00DD4564"/>
    <w:rsid w:val="00DE0299"/>
    <w:rsid w:val="00DE0BB0"/>
    <w:rsid w:val="00DE0C40"/>
    <w:rsid w:val="00DE42F3"/>
    <w:rsid w:val="00DE43D7"/>
    <w:rsid w:val="00DE6CC2"/>
    <w:rsid w:val="00DF1661"/>
    <w:rsid w:val="00DF2227"/>
    <w:rsid w:val="00DF4A95"/>
    <w:rsid w:val="00DF4ED6"/>
    <w:rsid w:val="00DF5A9B"/>
    <w:rsid w:val="00DF5F28"/>
    <w:rsid w:val="00DF65D5"/>
    <w:rsid w:val="00E0153F"/>
    <w:rsid w:val="00E03A30"/>
    <w:rsid w:val="00E03C82"/>
    <w:rsid w:val="00E062E5"/>
    <w:rsid w:val="00E072F6"/>
    <w:rsid w:val="00E07BE1"/>
    <w:rsid w:val="00E11772"/>
    <w:rsid w:val="00E1339A"/>
    <w:rsid w:val="00E14EE2"/>
    <w:rsid w:val="00E20EC5"/>
    <w:rsid w:val="00E215F4"/>
    <w:rsid w:val="00E302E4"/>
    <w:rsid w:val="00E3065F"/>
    <w:rsid w:val="00E34F15"/>
    <w:rsid w:val="00E354BD"/>
    <w:rsid w:val="00E37C7E"/>
    <w:rsid w:val="00E457EF"/>
    <w:rsid w:val="00E51190"/>
    <w:rsid w:val="00E54D76"/>
    <w:rsid w:val="00E55FBD"/>
    <w:rsid w:val="00E56D01"/>
    <w:rsid w:val="00E6057E"/>
    <w:rsid w:val="00E64AF9"/>
    <w:rsid w:val="00E65D9E"/>
    <w:rsid w:val="00E679B0"/>
    <w:rsid w:val="00E75B5A"/>
    <w:rsid w:val="00E75BB9"/>
    <w:rsid w:val="00E7773B"/>
    <w:rsid w:val="00E84366"/>
    <w:rsid w:val="00E85204"/>
    <w:rsid w:val="00E864DA"/>
    <w:rsid w:val="00E90B1A"/>
    <w:rsid w:val="00E91482"/>
    <w:rsid w:val="00E91C49"/>
    <w:rsid w:val="00E93094"/>
    <w:rsid w:val="00E939D7"/>
    <w:rsid w:val="00E93BAA"/>
    <w:rsid w:val="00E94BF4"/>
    <w:rsid w:val="00E94D5A"/>
    <w:rsid w:val="00E97292"/>
    <w:rsid w:val="00E97714"/>
    <w:rsid w:val="00E97E5C"/>
    <w:rsid w:val="00EA1343"/>
    <w:rsid w:val="00EA1B07"/>
    <w:rsid w:val="00EA3DA9"/>
    <w:rsid w:val="00EB1166"/>
    <w:rsid w:val="00EB209D"/>
    <w:rsid w:val="00EB59A9"/>
    <w:rsid w:val="00EB5AC1"/>
    <w:rsid w:val="00EB6E12"/>
    <w:rsid w:val="00EB74CA"/>
    <w:rsid w:val="00EC08D4"/>
    <w:rsid w:val="00EC33C4"/>
    <w:rsid w:val="00EC7122"/>
    <w:rsid w:val="00EC7EF5"/>
    <w:rsid w:val="00ED23BC"/>
    <w:rsid w:val="00ED38D8"/>
    <w:rsid w:val="00ED6418"/>
    <w:rsid w:val="00ED7C2D"/>
    <w:rsid w:val="00EE0F44"/>
    <w:rsid w:val="00EE14FB"/>
    <w:rsid w:val="00EE2E19"/>
    <w:rsid w:val="00EE3CCF"/>
    <w:rsid w:val="00EE6BF9"/>
    <w:rsid w:val="00EE7D38"/>
    <w:rsid w:val="00F00230"/>
    <w:rsid w:val="00F0063E"/>
    <w:rsid w:val="00F012FF"/>
    <w:rsid w:val="00F03F1F"/>
    <w:rsid w:val="00F043E2"/>
    <w:rsid w:val="00F05D5C"/>
    <w:rsid w:val="00F07463"/>
    <w:rsid w:val="00F103CC"/>
    <w:rsid w:val="00F11FB8"/>
    <w:rsid w:val="00F146F6"/>
    <w:rsid w:val="00F14ADB"/>
    <w:rsid w:val="00F20C58"/>
    <w:rsid w:val="00F24951"/>
    <w:rsid w:val="00F24CBD"/>
    <w:rsid w:val="00F2654C"/>
    <w:rsid w:val="00F4012D"/>
    <w:rsid w:val="00F437D3"/>
    <w:rsid w:val="00F50F0C"/>
    <w:rsid w:val="00F51A7F"/>
    <w:rsid w:val="00F51ACA"/>
    <w:rsid w:val="00F65370"/>
    <w:rsid w:val="00F6537A"/>
    <w:rsid w:val="00F662DB"/>
    <w:rsid w:val="00F6661F"/>
    <w:rsid w:val="00F67793"/>
    <w:rsid w:val="00F67FFC"/>
    <w:rsid w:val="00F70253"/>
    <w:rsid w:val="00F7136A"/>
    <w:rsid w:val="00F7383B"/>
    <w:rsid w:val="00F73B88"/>
    <w:rsid w:val="00F744A0"/>
    <w:rsid w:val="00F77D27"/>
    <w:rsid w:val="00F8021D"/>
    <w:rsid w:val="00F87A20"/>
    <w:rsid w:val="00F93A07"/>
    <w:rsid w:val="00F947CA"/>
    <w:rsid w:val="00F9487C"/>
    <w:rsid w:val="00F97777"/>
    <w:rsid w:val="00FA0938"/>
    <w:rsid w:val="00FA1ACE"/>
    <w:rsid w:val="00FA23ED"/>
    <w:rsid w:val="00FA3BF0"/>
    <w:rsid w:val="00FA5E8E"/>
    <w:rsid w:val="00FA72AE"/>
    <w:rsid w:val="00FB092F"/>
    <w:rsid w:val="00FB161E"/>
    <w:rsid w:val="00FB71BF"/>
    <w:rsid w:val="00FB7C1A"/>
    <w:rsid w:val="00FC6107"/>
    <w:rsid w:val="00FD2BBF"/>
    <w:rsid w:val="00FD2EDD"/>
    <w:rsid w:val="00FD484A"/>
    <w:rsid w:val="00FD7E07"/>
    <w:rsid w:val="00FD7F7E"/>
    <w:rsid w:val="00FE0AEB"/>
    <w:rsid w:val="00FE1C23"/>
    <w:rsid w:val="00FE2235"/>
    <w:rsid w:val="00FE641C"/>
    <w:rsid w:val="00FF2F51"/>
    <w:rsid w:val="00FF458E"/>
    <w:rsid w:val="00FF55CB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94CC63"/>
  <w15:docId w15:val="{DB6E0046-4AB8-43DE-9E7F-48373DED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8">
    <w:name w:val="Document Map"/>
    <w:basedOn w:val="a"/>
    <w:link w:val="a9"/>
    <w:rsid w:val="007A5C6A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rsid w:val="007A5C6A"/>
    <w:rPr>
      <w:rFonts w:ascii="宋体"/>
      <w:kern w:val="2"/>
      <w:sz w:val="18"/>
      <w:szCs w:val="18"/>
    </w:rPr>
  </w:style>
  <w:style w:type="table" w:styleId="aa">
    <w:name w:val="Table Contemporary"/>
    <w:basedOn w:val="a1"/>
    <w:rsid w:val="002B308A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b">
    <w:name w:val="Strong"/>
    <w:basedOn w:val="a0"/>
    <w:qFormat/>
    <w:rsid w:val="004B0BF5"/>
    <w:rPr>
      <w:b/>
      <w:bCs/>
    </w:rPr>
  </w:style>
  <w:style w:type="paragraph" w:styleId="ac">
    <w:name w:val="Balloon Text"/>
    <w:basedOn w:val="a"/>
    <w:link w:val="ad"/>
    <w:rsid w:val="009B0FE6"/>
    <w:rPr>
      <w:sz w:val="18"/>
      <w:szCs w:val="18"/>
    </w:rPr>
  </w:style>
  <w:style w:type="character" w:customStyle="1" w:styleId="ad">
    <w:name w:val="批注框文本 字符"/>
    <w:basedOn w:val="a0"/>
    <w:link w:val="ac"/>
    <w:rsid w:val="009B0FE6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sid w:val="006014DA"/>
    <w:rPr>
      <w:color w:val="808080"/>
    </w:rPr>
  </w:style>
  <w:style w:type="character" w:customStyle="1" w:styleId="a5">
    <w:name w:val="页眉 字符"/>
    <w:basedOn w:val="a0"/>
    <w:link w:val="a4"/>
    <w:uiPriority w:val="99"/>
    <w:rsid w:val="000A5D2C"/>
    <w:rPr>
      <w:kern w:val="2"/>
      <w:sz w:val="18"/>
      <w:szCs w:val="18"/>
    </w:rPr>
  </w:style>
  <w:style w:type="paragraph" w:styleId="af">
    <w:name w:val="footnote text"/>
    <w:basedOn w:val="a"/>
    <w:link w:val="af0"/>
    <w:unhideWhenUsed/>
    <w:rsid w:val="009F167D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rsid w:val="009F167D"/>
    <w:rPr>
      <w:kern w:val="2"/>
      <w:sz w:val="18"/>
      <w:szCs w:val="18"/>
    </w:rPr>
  </w:style>
  <w:style w:type="character" w:styleId="af1">
    <w:name w:val="footnote reference"/>
    <w:basedOn w:val="a0"/>
    <w:unhideWhenUsed/>
    <w:rsid w:val="009F167D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9F16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f2">
    <w:name w:val="List Paragraph"/>
    <w:basedOn w:val="a"/>
    <w:uiPriority w:val="34"/>
    <w:qFormat/>
    <w:rsid w:val="003E7A35"/>
    <w:pPr>
      <w:ind w:firstLineChars="200" w:firstLine="420"/>
    </w:pPr>
  </w:style>
  <w:style w:type="character" w:styleId="af3">
    <w:name w:val="Emphasis"/>
    <w:basedOn w:val="a0"/>
    <w:qFormat/>
    <w:rsid w:val="008A4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image" Target="media/image4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8598;&#35757;&#38431;&#21629;&#39064;&#27169;&#26495;200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5CF1575-82AB-479A-B989-D591F08F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集训队命题模板2007.dotx</Template>
  <TotalTime>706</TotalTime>
  <Pages>1</Pages>
  <Words>711</Words>
  <Characters>4057</Characters>
  <Application>Microsoft Office Word</Application>
  <DocSecurity>0</DocSecurity>
  <Lines>33</Lines>
  <Paragraphs>9</Paragraphs>
  <ScaleCrop>false</ScaleCrop>
  <Company>WYX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Yingxu</dc:creator>
  <cp:lastModifiedBy>sry</cp:lastModifiedBy>
  <cp:revision>42</cp:revision>
  <cp:lastPrinted>2019-02-04T15:15:00Z</cp:lastPrinted>
  <dcterms:created xsi:type="dcterms:W3CDTF">2018-10-20T05:51:00Z</dcterms:created>
  <dcterms:modified xsi:type="dcterms:W3CDTF">2019-02-04T15:16:00Z</dcterms:modified>
</cp:coreProperties>
</file>